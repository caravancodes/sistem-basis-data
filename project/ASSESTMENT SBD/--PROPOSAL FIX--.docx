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9FAE9" w14:textId="77777777" w:rsidR="004040C9" w:rsidRPr="00E94A32" w:rsidRDefault="004040C9" w:rsidP="004040C9">
      <w:pPr>
        <w:jc w:val="center"/>
        <w:rPr>
          <w:b/>
          <w:sz w:val="36"/>
          <w:szCs w:val="36"/>
          <w:lang w:val="id-ID"/>
        </w:rPr>
      </w:pPr>
      <w:bookmarkStart w:id="0" w:name="_Toc23247688"/>
      <w:bookmarkStart w:id="1" w:name="_Toc23248587"/>
      <w:bookmarkStart w:id="2" w:name="_Toc23248937"/>
      <w:bookmarkStart w:id="3" w:name="_Toc23249088"/>
      <w:bookmarkStart w:id="4" w:name="_Toc23253598"/>
      <w:bookmarkStart w:id="5" w:name="_Toc23253930"/>
      <w:bookmarkStart w:id="6" w:name="_Toc23255305"/>
      <w:bookmarkStart w:id="7" w:name="_Toc23256573"/>
      <w:bookmarkStart w:id="8" w:name="_Toc23256758"/>
      <w:bookmarkStart w:id="9" w:name="_Toc23256844"/>
      <w:bookmarkStart w:id="10" w:name="_Toc23257020"/>
      <w:bookmarkStart w:id="11" w:name="_Toc23257107"/>
      <w:bookmarkStart w:id="12" w:name="_Toc23257197"/>
      <w:bookmarkStart w:id="13" w:name="_Toc23322266"/>
      <w:bookmarkStart w:id="14" w:name="_Toc23326480"/>
      <w:bookmarkStart w:id="15" w:name="_Toc23326574"/>
      <w:bookmarkStart w:id="16" w:name="_Toc23326668"/>
      <w:bookmarkStart w:id="17" w:name="_Toc23326762"/>
      <w:bookmarkStart w:id="18" w:name="_Toc23326856"/>
      <w:bookmarkStart w:id="19" w:name="_Toc23726978"/>
      <w:bookmarkStart w:id="20" w:name="_Toc132448921"/>
      <w:bookmarkStart w:id="21" w:name="_Toc132611768"/>
      <w:bookmarkStart w:id="22" w:name="_Toc23247690"/>
      <w:bookmarkStart w:id="23" w:name="_Toc23248589"/>
      <w:bookmarkStart w:id="24" w:name="_Toc23248939"/>
      <w:bookmarkStart w:id="25" w:name="_Toc23249089"/>
      <w:bookmarkStart w:id="26" w:name="_Toc23253599"/>
      <w:bookmarkStart w:id="27" w:name="_Toc23253931"/>
      <w:bookmarkStart w:id="28" w:name="_Toc23255306"/>
      <w:bookmarkStart w:id="29" w:name="_Toc23256574"/>
      <w:bookmarkStart w:id="30" w:name="_Toc23256759"/>
      <w:bookmarkStart w:id="31" w:name="_Toc23256845"/>
      <w:bookmarkStart w:id="32" w:name="_Toc23257021"/>
      <w:bookmarkStart w:id="33" w:name="_Toc23257108"/>
      <w:bookmarkStart w:id="34" w:name="_Toc23257198"/>
      <w:bookmarkStart w:id="35" w:name="_Toc23322267"/>
      <w:bookmarkStart w:id="36" w:name="_Toc23326481"/>
      <w:bookmarkStart w:id="37" w:name="_Toc23326575"/>
      <w:bookmarkStart w:id="38" w:name="_Toc23326669"/>
      <w:bookmarkStart w:id="39" w:name="_Toc23326763"/>
      <w:bookmarkStart w:id="40" w:name="_Toc23326857"/>
      <w:bookmarkStart w:id="41" w:name="_Toc23726979"/>
      <w:bookmarkStart w:id="42" w:name="_Toc132417156"/>
      <w:bookmarkStart w:id="43" w:name="_Toc132417647"/>
      <w:bookmarkStart w:id="44" w:name="_Toc132443817"/>
      <w:r>
        <w:rPr>
          <w:b/>
          <w:sz w:val="36"/>
          <w:szCs w:val="36"/>
        </w:rPr>
        <w:t>APLIKASI SEKOLAH REMIDIAL</w:t>
      </w:r>
    </w:p>
    <w:p w14:paraId="1BCB7E22" w14:textId="77777777" w:rsidR="004040C9" w:rsidRDefault="004040C9" w:rsidP="004040C9">
      <w:pPr>
        <w:jc w:val="center"/>
        <w:rPr>
          <w:b/>
          <w:sz w:val="52"/>
          <w:szCs w:val="24"/>
        </w:rPr>
      </w:pPr>
      <w:r>
        <w:rPr>
          <w:b/>
          <w:sz w:val="52"/>
          <w:szCs w:val="24"/>
        </w:rPr>
        <w:t>“De-</w:t>
      </w:r>
      <w:proofErr w:type="spellStart"/>
      <w:r>
        <w:rPr>
          <w:b/>
          <w:sz w:val="52"/>
          <w:szCs w:val="24"/>
        </w:rPr>
        <w:t>Knappe</w:t>
      </w:r>
      <w:proofErr w:type="spellEnd"/>
      <w:r>
        <w:rPr>
          <w:b/>
          <w:sz w:val="52"/>
          <w:szCs w:val="24"/>
        </w:rPr>
        <w:t>”</w:t>
      </w:r>
    </w:p>
    <w:p w14:paraId="68B2AEBF" w14:textId="77777777" w:rsidR="00C56F17" w:rsidRPr="004040C9" w:rsidRDefault="004040C9" w:rsidP="004040C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BERBASIS WEBSITE INTERATIF</w:t>
      </w:r>
    </w:p>
    <w:p w14:paraId="170A3A20" w14:textId="1676E06A" w:rsidR="00C56F17" w:rsidRPr="00C42EDE" w:rsidRDefault="00C56F17" w:rsidP="00E4120C">
      <w:pPr>
        <w:rPr>
          <w:rFonts w:ascii="Palatino Linotype" w:hAnsi="Palatino Linotype"/>
          <w:b/>
          <w:sz w:val="32"/>
          <w:szCs w:val="32"/>
          <w:lang w:val="sv-SE"/>
        </w:rPr>
      </w:pPr>
    </w:p>
    <w:p w14:paraId="7E64A301" w14:textId="77777777" w:rsidR="006B0146" w:rsidRPr="00960FE5" w:rsidRDefault="00123FD6" w:rsidP="00123FD6">
      <w:pPr>
        <w:jc w:val="center"/>
        <w:rPr>
          <w:rFonts w:ascii="Palatino Linotype" w:hAnsi="Palatino Linotype"/>
          <w:b/>
          <w:sz w:val="28"/>
          <w:szCs w:val="28"/>
          <w:lang w:val="sv-SE"/>
        </w:rPr>
      </w:pPr>
      <w:r w:rsidRPr="00960FE5">
        <w:rPr>
          <w:rFonts w:ascii="Palatino Linotype" w:hAnsi="Palatino Linotype"/>
          <w:b/>
          <w:sz w:val="28"/>
          <w:szCs w:val="28"/>
          <w:lang w:val="sv-SE"/>
        </w:rPr>
        <w:t xml:space="preserve">Proposal </w:t>
      </w:r>
      <w:r w:rsidR="001405B9" w:rsidRPr="00960FE5">
        <w:rPr>
          <w:rFonts w:ascii="Palatino Linotype" w:hAnsi="Palatino Linotype"/>
          <w:b/>
          <w:sz w:val="28"/>
          <w:szCs w:val="28"/>
          <w:lang w:val="sv-SE"/>
        </w:rPr>
        <w:t xml:space="preserve">Proyek </w:t>
      </w:r>
      <w:r w:rsidR="009139F2">
        <w:rPr>
          <w:rFonts w:ascii="Palatino Linotype" w:hAnsi="Palatino Linotype"/>
          <w:b/>
          <w:sz w:val="28"/>
          <w:szCs w:val="28"/>
          <w:lang w:val="sv-SE"/>
        </w:rPr>
        <w:t>Tingkat</w:t>
      </w:r>
    </w:p>
    <w:p w14:paraId="44302184" w14:textId="080DDA28" w:rsidR="00C56F17" w:rsidRPr="00C42EDE" w:rsidRDefault="00C56F17" w:rsidP="00E4120C">
      <w:pPr>
        <w:rPr>
          <w:rFonts w:ascii="Palatino Linotype" w:hAnsi="Palatino Linotype"/>
          <w:b/>
          <w:sz w:val="32"/>
          <w:szCs w:val="32"/>
          <w:lang w:val="sv-SE"/>
        </w:rPr>
      </w:pPr>
    </w:p>
    <w:p w14:paraId="058295E1" w14:textId="447B6FB5" w:rsidR="00123FD6" w:rsidRPr="00C42EDE" w:rsidRDefault="00E94A32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De - Knappe</w:t>
      </w:r>
    </w:p>
    <w:p w14:paraId="7DBC92CE" w14:textId="77777777" w:rsidR="00E94A32" w:rsidRDefault="00E94A32" w:rsidP="00E94A32">
      <w:pPr>
        <w:tabs>
          <w:tab w:val="left" w:pos="5670"/>
        </w:tabs>
        <w:ind w:left="1701"/>
        <w:rPr>
          <w:sz w:val="28"/>
        </w:rPr>
      </w:pPr>
      <w:r>
        <w:rPr>
          <w:sz w:val="28"/>
        </w:rPr>
        <w:t>MUHAMMAD FAISAL AMIR</w:t>
      </w:r>
      <w:r>
        <w:rPr>
          <w:sz w:val="28"/>
        </w:rPr>
        <w:tab/>
        <w:t>(6706160014)</w:t>
      </w:r>
    </w:p>
    <w:p w14:paraId="4658E046" w14:textId="77777777" w:rsidR="00E94A32" w:rsidRDefault="00E94A32" w:rsidP="00E94A32">
      <w:pPr>
        <w:tabs>
          <w:tab w:val="left" w:pos="5670"/>
        </w:tabs>
        <w:ind w:left="1701"/>
        <w:rPr>
          <w:sz w:val="28"/>
        </w:rPr>
      </w:pPr>
      <w:r>
        <w:rPr>
          <w:sz w:val="28"/>
        </w:rPr>
        <w:t>SAIFUL APRIYANTO</w:t>
      </w:r>
      <w:r>
        <w:rPr>
          <w:sz w:val="28"/>
        </w:rPr>
        <w:tab/>
        <w:t>(6706160029)</w:t>
      </w:r>
    </w:p>
    <w:p w14:paraId="5AA0A596" w14:textId="77777777" w:rsidR="00E94A32" w:rsidRDefault="00E94A32" w:rsidP="00E94A32">
      <w:pPr>
        <w:tabs>
          <w:tab w:val="left" w:pos="5670"/>
        </w:tabs>
        <w:ind w:left="1701"/>
        <w:rPr>
          <w:sz w:val="28"/>
        </w:rPr>
      </w:pPr>
      <w:r>
        <w:rPr>
          <w:sz w:val="28"/>
        </w:rPr>
        <w:t>KRISNA SETIAWAN</w:t>
      </w:r>
      <w:r>
        <w:rPr>
          <w:sz w:val="28"/>
        </w:rPr>
        <w:tab/>
        <w:t>(6706160005)</w:t>
      </w:r>
    </w:p>
    <w:p w14:paraId="5FFD4242" w14:textId="1F470E3A" w:rsidR="008161C6" w:rsidRPr="009E1A96" w:rsidRDefault="009E1A96" w:rsidP="00123FD6">
      <w:pPr>
        <w:jc w:val="center"/>
        <w:rPr>
          <w:rFonts w:ascii="Palatino Linotype" w:hAnsi="Palatino Linotype"/>
          <w:b/>
          <w:sz w:val="28"/>
          <w:szCs w:val="28"/>
          <w:lang w:val="id-ID"/>
        </w:rPr>
      </w:pPr>
      <w:r>
        <w:rPr>
          <w:rFonts w:ascii="Palatino Linotype" w:hAnsi="Palatino Linotype"/>
          <w:b/>
          <w:sz w:val="28"/>
          <w:szCs w:val="28"/>
          <w:lang w:val="id-ID"/>
        </w:rPr>
        <w:t>D3IF-40-02</w:t>
      </w:r>
    </w:p>
    <w:p w14:paraId="11E3C4DB" w14:textId="77777777" w:rsidR="00302760" w:rsidRPr="00C42EDE" w:rsidRDefault="00302760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6A03C818" w14:textId="77777777"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2E2025F3" w14:textId="77777777" w:rsidR="00C56F17" w:rsidRPr="00C42EDE" w:rsidRDefault="008115F3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noProof/>
          <w:sz w:val="32"/>
          <w:szCs w:val="32"/>
          <w:lang w:val="id-ID" w:eastAsia="id-ID"/>
        </w:rPr>
        <w:drawing>
          <wp:inline distT="0" distB="0" distL="0" distR="0" wp14:anchorId="6DA490E9" wp14:editId="5E05C8BC">
            <wp:extent cx="2628900" cy="2628900"/>
            <wp:effectExtent l="0" t="0" r="0" b="0"/>
            <wp:docPr id="1" name="Picture 1" descr="Logo Universitas Te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Telk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9DF7" w14:textId="77777777"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5624D988" w14:textId="77777777" w:rsidR="00302760" w:rsidRPr="00C42EDE" w:rsidRDefault="00302760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7D7F492B" w14:textId="192CDD58" w:rsidR="00960FE5" w:rsidRDefault="00960FE5" w:rsidP="002815EE">
      <w:pPr>
        <w:rPr>
          <w:rFonts w:ascii="Palatino Linotype" w:hAnsi="Palatino Linotype"/>
          <w:b/>
          <w:sz w:val="32"/>
          <w:szCs w:val="32"/>
          <w:lang w:val="sv-SE"/>
        </w:rPr>
      </w:pPr>
    </w:p>
    <w:p w14:paraId="6934356F" w14:textId="77777777" w:rsidR="002815EE" w:rsidRDefault="002815EE" w:rsidP="002815EE">
      <w:pPr>
        <w:rPr>
          <w:rFonts w:ascii="Palatino Linotype" w:hAnsi="Palatino Linotype"/>
          <w:b/>
          <w:sz w:val="32"/>
          <w:szCs w:val="32"/>
          <w:lang w:val="sv-SE"/>
        </w:rPr>
      </w:pPr>
    </w:p>
    <w:p w14:paraId="1726E7B1" w14:textId="77777777" w:rsidR="00062661" w:rsidRPr="00C42EDE" w:rsidRDefault="00C42EDE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 w:rsidRPr="00C42EDE">
        <w:rPr>
          <w:rFonts w:ascii="Palatino Linotype" w:hAnsi="Palatino Linotype"/>
          <w:b/>
          <w:sz w:val="32"/>
          <w:szCs w:val="32"/>
          <w:lang w:val="sv-SE"/>
        </w:rPr>
        <w:t xml:space="preserve">D3 Teknik Informatika - Fakultas </w:t>
      </w:r>
      <w:r w:rsidR="001F387F">
        <w:rPr>
          <w:rFonts w:ascii="Palatino Linotype" w:hAnsi="Palatino Linotype"/>
          <w:b/>
          <w:sz w:val="32"/>
          <w:szCs w:val="32"/>
          <w:lang w:val="sv-SE"/>
        </w:rPr>
        <w:t>Ilmu Terapan</w:t>
      </w:r>
      <w:r w:rsidR="008161C6" w:rsidRPr="00C42EDE">
        <w:rPr>
          <w:rFonts w:ascii="Palatino Linotype" w:hAnsi="Palatino Linotype"/>
          <w:b/>
          <w:sz w:val="32"/>
          <w:szCs w:val="32"/>
          <w:lang w:val="sv-SE"/>
        </w:rPr>
        <w:t xml:space="preserve"> </w:t>
      </w:r>
    </w:p>
    <w:p w14:paraId="4A932886" w14:textId="77777777" w:rsidR="008161C6" w:rsidRPr="00C42EDE" w:rsidRDefault="001F387F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Universitas Telkom</w:t>
      </w:r>
    </w:p>
    <w:p w14:paraId="0A867181" w14:textId="77777777" w:rsidR="00062661" w:rsidRPr="00C42EDE" w:rsidRDefault="008161C6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 w:rsidRPr="00C42EDE">
        <w:rPr>
          <w:rFonts w:ascii="Palatino Linotype" w:hAnsi="Palatino Linotype"/>
          <w:b/>
          <w:sz w:val="32"/>
          <w:szCs w:val="32"/>
          <w:lang w:val="sv-SE"/>
        </w:rPr>
        <w:t>Bandung</w:t>
      </w:r>
    </w:p>
    <w:p w14:paraId="62BD06A7" w14:textId="77777777" w:rsidR="00B662B9" w:rsidRPr="00C42EDE" w:rsidRDefault="009139F2" w:rsidP="00B662B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2017</w:t>
      </w:r>
      <w:r w:rsidR="00593609">
        <w:rPr>
          <w:rFonts w:ascii="Palatino Linotype" w:hAnsi="Palatino Linotype"/>
          <w:b/>
          <w:sz w:val="32"/>
          <w:szCs w:val="32"/>
          <w:lang w:val="sv-SE"/>
        </w:rP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14:paraId="08B515A1" w14:textId="77777777" w:rsidR="00593609" w:rsidRDefault="00593609" w:rsidP="00593609">
      <w:pPr>
        <w:pStyle w:val="Heading1"/>
        <w:numPr>
          <w:ilvl w:val="0"/>
          <w:numId w:val="0"/>
        </w:numPr>
        <w:jc w:val="center"/>
      </w:pPr>
      <w:r>
        <w:lastRenderedPageBreak/>
        <w:t>CATATAN REVIEWER</w:t>
      </w:r>
    </w:p>
    <w:p w14:paraId="260B769D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0D2368F" w14:textId="77777777" w:rsidR="00593609" w:rsidRDefault="008115F3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4451B5" wp14:editId="613DA2FA">
                <wp:simplePos x="0" y="0"/>
                <wp:positionH relativeFrom="column">
                  <wp:posOffset>15240</wp:posOffset>
                </wp:positionH>
                <wp:positionV relativeFrom="paragraph">
                  <wp:posOffset>73024</wp:posOffset>
                </wp:positionV>
                <wp:extent cx="5562600" cy="7172325"/>
                <wp:effectExtent l="0" t="0" r="19050" b="2857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0" cy="717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22575" id="Rectangle 4" o:spid="_x0000_s1026" style="position:absolute;margin-left:1.2pt;margin-top:5.75pt;width:438pt;height:56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"/>
            </w:pict>
          </mc:Fallback>
        </mc:AlternateContent>
      </w:r>
    </w:p>
    <w:p w14:paraId="3B83D767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4BEB60E3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1FF0AF78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6F88619D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5E15A7C3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7FD1DB0C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30CD5B30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513015C8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3CC06F3A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3D77C82E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37476AD2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9D9D986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57ABE59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10E53FEA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5D1B6D8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19605736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FFE64D2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D6E9A96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72D6594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439EA69F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386B0305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C5FA7CF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CB5BDF6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634579AE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B59F707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4566BA2F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101739F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FBD465E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B41796A" w14:textId="77777777" w:rsidR="009139F2" w:rsidRPr="002815EE" w:rsidRDefault="009139F2" w:rsidP="00593609">
      <w:pPr>
        <w:rPr>
          <w:rFonts w:ascii="Palatino Linotype" w:hAnsi="Palatino Linotype"/>
          <w:b/>
          <w:sz w:val="24"/>
          <w:szCs w:val="24"/>
          <w:u w:val="single"/>
          <w:lang w:val="sv-SE"/>
        </w:rPr>
      </w:pPr>
    </w:p>
    <w:p w14:paraId="36AED0BC" w14:textId="77777777" w:rsidR="00970C95" w:rsidRDefault="00970C95" w:rsidP="00593609">
      <w:pPr>
        <w:rPr>
          <w:rFonts w:ascii="Palatino Linotype" w:hAnsi="Palatino Linotype"/>
          <w:b/>
          <w:sz w:val="24"/>
          <w:szCs w:val="24"/>
          <w:u w:val="single"/>
          <w:lang w:val="id-ID"/>
        </w:rPr>
      </w:pPr>
    </w:p>
    <w:p w14:paraId="3E91CFAE" w14:textId="77777777" w:rsidR="00970C95" w:rsidRDefault="00970C95" w:rsidP="00593609">
      <w:pPr>
        <w:rPr>
          <w:rFonts w:ascii="Palatino Linotype" w:hAnsi="Palatino Linotype"/>
          <w:b/>
          <w:sz w:val="24"/>
          <w:szCs w:val="24"/>
          <w:u w:val="single"/>
          <w:lang w:val="id-ID"/>
        </w:rPr>
      </w:pPr>
    </w:p>
    <w:p w14:paraId="770B6041" w14:textId="77777777" w:rsidR="00970C95" w:rsidRDefault="00970C95" w:rsidP="00593609">
      <w:pPr>
        <w:rPr>
          <w:rFonts w:ascii="Palatino Linotype" w:hAnsi="Palatino Linotype"/>
          <w:b/>
          <w:sz w:val="24"/>
          <w:szCs w:val="24"/>
          <w:u w:val="single"/>
          <w:lang w:val="id-ID"/>
        </w:rPr>
      </w:pPr>
    </w:p>
    <w:p w14:paraId="23659458" w14:textId="0AF8BD67" w:rsidR="00970C95" w:rsidRDefault="00970C95" w:rsidP="00593609">
      <w:pPr>
        <w:rPr>
          <w:rFonts w:ascii="Palatino Linotype" w:hAnsi="Palatino Linotype"/>
          <w:b/>
          <w:sz w:val="24"/>
          <w:szCs w:val="24"/>
          <w:u w:val="single"/>
          <w:lang w:val="id-ID"/>
        </w:rPr>
      </w:pPr>
    </w:p>
    <w:p w14:paraId="39DB9553" w14:textId="384753C6" w:rsidR="00593609" w:rsidRDefault="004040C9" w:rsidP="00593609">
      <w:pPr>
        <w:rPr>
          <w:rFonts w:ascii="Palatino Linotype" w:hAnsi="Palatino Linotype"/>
          <w:b/>
          <w:sz w:val="24"/>
          <w:szCs w:val="24"/>
          <w:u w:val="single"/>
          <w:lang w:val="id-ID"/>
        </w:rPr>
      </w:pPr>
      <w:r w:rsidRPr="002815EE">
        <w:rPr>
          <w:rFonts w:ascii="Palatino Linotype" w:hAnsi="Palatino Linotype"/>
          <w:b/>
          <w:sz w:val="24"/>
          <w:szCs w:val="24"/>
          <w:u w:val="single"/>
          <w:lang w:val="id-ID"/>
        </w:rPr>
        <w:t>Retno Novi Dayawati</w:t>
      </w:r>
      <w:r w:rsidR="002815EE" w:rsidRPr="002815EE">
        <w:rPr>
          <w:rFonts w:ascii="Palatino Linotype" w:hAnsi="Palatino Linotype"/>
          <w:b/>
          <w:sz w:val="24"/>
          <w:szCs w:val="24"/>
          <w:u w:val="single"/>
          <w:lang w:val="id-ID"/>
        </w:rPr>
        <w:t xml:space="preserve"> S.SI.,M.T.</w:t>
      </w:r>
    </w:p>
    <w:p w14:paraId="5048D986" w14:textId="480B3E24" w:rsidR="002815EE" w:rsidRPr="002815EE" w:rsidRDefault="002815EE" w:rsidP="00593609">
      <w:pPr>
        <w:rPr>
          <w:rFonts w:ascii="Palatino Linotype" w:hAnsi="Palatino Linotype"/>
          <w:b/>
          <w:sz w:val="24"/>
          <w:szCs w:val="24"/>
          <w:u w:val="single"/>
          <w:lang w:val="id-ID"/>
        </w:rPr>
      </w:pPr>
      <w:r>
        <w:rPr>
          <w:rFonts w:ascii="Palatino Linotype" w:hAnsi="Palatino Linotype"/>
          <w:b/>
          <w:sz w:val="24"/>
          <w:szCs w:val="24"/>
          <w:u w:val="single"/>
          <w:lang w:val="id-ID"/>
        </w:rPr>
        <w:t>NIP.02740050-1</w:t>
      </w:r>
    </w:p>
    <w:p w14:paraId="37FC655F" w14:textId="77777777" w:rsidR="00593609" w:rsidRDefault="00593609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68C9CDA4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0E30E82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41B0435B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214C164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114BF02C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9498F78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0611AD03" w14:textId="77777777" w:rsidR="006F678A" w:rsidRPr="00B662B9" w:rsidRDefault="00905B7B" w:rsidP="00B662B9">
      <w:pPr>
        <w:pStyle w:val="Heading1"/>
      </w:pPr>
      <w:r w:rsidRPr="00B662B9">
        <w:t>Latar belakang</w:t>
      </w:r>
      <w:r w:rsidR="00A120F7" w:rsidRPr="00B662B9">
        <w:t xml:space="preserve"> masalah</w:t>
      </w:r>
    </w:p>
    <w:p w14:paraId="13E98B47" w14:textId="64F05055" w:rsidR="00711DDF" w:rsidRPr="00711DDF" w:rsidRDefault="00340873" w:rsidP="00711DDF">
      <w:pPr>
        <w:pStyle w:val="ListParagraph"/>
        <w:ind w:firstLine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Website adalah suatu aplikasi tatap muka</w:t>
      </w:r>
      <w:r w:rsidR="00711DDF" w:rsidRPr="00711DDF">
        <w:rPr>
          <w:rFonts w:ascii="Palatino Linotype" w:hAnsi="Palatino Linotype"/>
          <w:sz w:val="24"/>
          <w:szCs w:val="24"/>
        </w:rPr>
        <w:t xml:space="preserve"> yang menampilkan berbagai informasi yang dapat bermanfaat bagi penggunanya</w:t>
      </w:r>
      <w:r>
        <w:rPr>
          <w:rFonts w:ascii="Palatino Linotype" w:hAnsi="Palatino Linotype"/>
          <w:sz w:val="24"/>
          <w:szCs w:val="24"/>
        </w:rPr>
        <w:t>, dapat diakses dimana saja dengan menggunakan jaringan internet,</w:t>
      </w:r>
      <w:r w:rsidR="00711DDF" w:rsidRPr="00711DDF">
        <w:rPr>
          <w:rFonts w:ascii="Palatino Linotype" w:hAnsi="Palatino Linotype"/>
          <w:sz w:val="24"/>
          <w:szCs w:val="24"/>
        </w:rPr>
        <w:t xml:space="preserve"> sehingga dapat menambah pen</w:t>
      </w:r>
      <w:r>
        <w:rPr>
          <w:rFonts w:ascii="Palatino Linotype" w:hAnsi="Palatino Linotype"/>
          <w:sz w:val="24"/>
          <w:szCs w:val="24"/>
        </w:rPr>
        <w:t>getahuan  ketika menggunakannya.</w:t>
      </w:r>
    </w:p>
    <w:p w14:paraId="47EA7B0B" w14:textId="1C568591" w:rsidR="004040C9" w:rsidRPr="00344B2D" w:rsidRDefault="004040C9" w:rsidP="004040C9">
      <w:pPr>
        <w:pStyle w:val="ListParagraph"/>
        <w:ind w:firstLine="720"/>
        <w:jc w:val="both"/>
        <w:rPr>
          <w:rFonts w:ascii="Palatino Linotype" w:hAnsi="Palatino Linotype"/>
          <w:sz w:val="24"/>
          <w:szCs w:val="24"/>
        </w:rPr>
      </w:pPr>
      <w:r w:rsidRPr="00344B2D">
        <w:rPr>
          <w:rFonts w:ascii="Palatino Linotype" w:hAnsi="Palatino Linotype"/>
          <w:sz w:val="24"/>
          <w:szCs w:val="24"/>
        </w:rPr>
        <w:t>Remidial adalah  suatu permasalahan y</w:t>
      </w:r>
      <w:r w:rsidR="000E0902">
        <w:rPr>
          <w:rFonts w:ascii="Palatino Linotype" w:hAnsi="Palatino Linotype"/>
          <w:sz w:val="24"/>
          <w:szCs w:val="24"/>
        </w:rPr>
        <w:t>ang dihadapi oleh para</w:t>
      </w:r>
      <w:r w:rsidR="002815EE">
        <w:rPr>
          <w:rFonts w:ascii="Palatino Linotype" w:hAnsi="Palatino Linotype"/>
          <w:sz w:val="24"/>
          <w:szCs w:val="24"/>
        </w:rPr>
        <w:t xml:space="preserve"> siswa di</w:t>
      </w:r>
      <w:r w:rsidRPr="00344B2D">
        <w:rPr>
          <w:rFonts w:ascii="Palatino Linotype" w:hAnsi="Palatino Linotype"/>
          <w:sz w:val="24"/>
          <w:szCs w:val="24"/>
        </w:rPr>
        <w:t>setiap sekolah ketika harus mengulang mata pelajaran yang nilainya belum mencukup</w:t>
      </w:r>
      <w:r w:rsidR="000E0902">
        <w:rPr>
          <w:rFonts w:ascii="Palatino Linotype" w:hAnsi="Palatino Linotype"/>
          <w:sz w:val="24"/>
          <w:szCs w:val="24"/>
        </w:rPr>
        <w:t>i ketentuan dari sekolah. S</w:t>
      </w:r>
      <w:r w:rsidRPr="00344B2D">
        <w:rPr>
          <w:rFonts w:ascii="Palatino Linotype" w:hAnsi="Palatino Linotype"/>
          <w:sz w:val="24"/>
          <w:szCs w:val="24"/>
        </w:rPr>
        <w:t>iswa</w:t>
      </w:r>
      <w:r w:rsidR="000E0902">
        <w:rPr>
          <w:rFonts w:ascii="Palatino Linotype" w:hAnsi="Palatino Linotype"/>
          <w:sz w:val="24"/>
          <w:szCs w:val="24"/>
        </w:rPr>
        <w:t>-siswi di sekolah</w:t>
      </w:r>
      <w:r w:rsidRPr="00344B2D">
        <w:rPr>
          <w:rFonts w:ascii="Palatino Linotype" w:hAnsi="Palatino Linotype"/>
          <w:sz w:val="24"/>
          <w:szCs w:val="24"/>
        </w:rPr>
        <w:t xml:space="preserve"> banyak</w:t>
      </w:r>
      <w:r w:rsidR="000E0902">
        <w:rPr>
          <w:rFonts w:ascii="Palatino Linotype" w:hAnsi="Palatino Linotype"/>
          <w:sz w:val="24"/>
          <w:szCs w:val="24"/>
        </w:rPr>
        <w:t xml:space="preserve"> yang</w:t>
      </w:r>
      <w:r w:rsidRPr="00344B2D">
        <w:rPr>
          <w:rFonts w:ascii="Palatino Linotype" w:hAnsi="Palatino Linotype"/>
          <w:sz w:val="24"/>
          <w:szCs w:val="24"/>
        </w:rPr>
        <w:t xml:space="preserve"> mengeluh </w:t>
      </w:r>
      <w:r w:rsidR="000E0902">
        <w:rPr>
          <w:rFonts w:ascii="Palatino Linotype" w:hAnsi="Palatino Linotype"/>
          <w:sz w:val="24"/>
          <w:szCs w:val="24"/>
        </w:rPr>
        <w:t>karena setelah ujian selesai</w:t>
      </w:r>
      <w:r w:rsidRPr="00344B2D">
        <w:rPr>
          <w:rFonts w:ascii="Palatino Linotype" w:hAnsi="Palatino Linotype"/>
          <w:sz w:val="24"/>
          <w:szCs w:val="24"/>
        </w:rPr>
        <w:t xml:space="preserve"> harus menuggu nilai karena khawatir kalau ada mata pelajaran yang remidi bahkan setelah jeda beberapa har</w:t>
      </w:r>
      <w:r w:rsidR="00C109ED">
        <w:rPr>
          <w:rFonts w:ascii="Palatino Linotype" w:hAnsi="Palatino Linotype"/>
          <w:sz w:val="24"/>
          <w:szCs w:val="24"/>
        </w:rPr>
        <w:t>i setelah ujian para siswa harus</w:t>
      </w:r>
      <w:r w:rsidRPr="00344B2D">
        <w:rPr>
          <w:rFonts w:ascii="Palatino Linotype" w:hAnsi="Palatino Linotype"/>
          <w:sz w:val="24"/>
          <w:szCs w:val="24"/>
        </w:rPr>
        <w:t xml:space="preserve"> pergi</w:t>
      </w:r>
      <w:r w:rsidR="00C109ED">
        <w:rPr>
          <w:rFonts w:ascii="Palatino Linotype" w:hAnsi="Palatino Linotype"/>
          <w:sz w:val="24"/>
          <w:szCs w:val="24"/>
        </w:rPr>
        <w:t xml:space="preserve"> ke kantor mencari guru pengampu mata pelajaran tersebut</w:t>
      </w:r>
      <w:r w:rsidRPr="00344B2D">
        <w:rPr>
          <w:rFonts w:ascii="Palatino Linotype" w:hAnsi="Palatino Linotype"/>
          <w:sz w:val="24"/>
          <w:szCs w:val="24"/>
        </w:rPr>
        <w:t xml:space="preserve"> untuk menanya</w:t>
      </w:r>
      <w:r w:rsidR="00C109ED">
        <w:rPr>
          <w:rFonts w:ascii="Palatino Linotype" w:hAnsi="Palatino Linotype"/>
          <w:sz w:val="24"/>
          <w:szCs w:val="24"/>
        </w:rPr>
        <w:t>kan hasil nilai ujian dan t</w:t>
      </w:r>
      <w:r w:rsidRPr="00344B2D">
        <w:rPr>
          <w:rFonts w:ascii="Palatino Linotype" w:hAnsi="Palatino Linotype"/>
          <w:sz w:val="24"/>
          <w:szCs w:val="24"/>
        </w:rPr>
        <w:t xml:space="preserve">erkadang para siswa tidak ketemu dengan guru tersebut. Pengumuman remidi biasaya juga </w:t>
      </w:r>
      <w:r w:rsidR="00C109ED">
        <w:rPr>
          <w:rFonts w:ascii="Palatino Linotype" w:hAnsi="Palatino Linotype"/>
          <w:sz w:val="24"/>
          <w:szCs w:val="24"/>
        </w:rPr>
        <w:t xml:space="preserve">ditempelkan di </w:t>
      </w:r>
      <w:r w:rsidRPr="00344B2D">
        <w:rPr>
          <w:rFonts w:ascii="Palatino Linotype" w:hAnsi="Palatino Linotype"/>
          <w:sz w:val="24"/>
          <w:szCs w:val="24"/>
        </w:rPr>
        <w:t>tempat papan pengumuman</w:t>
      </w:r>
      <w:r w:rsidR="00C109ED">
        <w:rPr>
          <w:rFonts w:ascii="Palatino Linotype" w:hAnsi="Palatino Linotype"/>
          <w:sz w:val="24"/>
          <w:szCs w:val="24"/>
        </w:rPr>
        <w:t xml:space="preserve"> sekolah</w:t>
      </w:r>
      <w:r w:rsidRPr="00344B2D">
        <w:rPr>
          <w:rFonts w:ascii="Palatino Linotype" w:hAnsi="Palatino Linotype"/>
          <w:sz w:val="24"/>
          <w:szCs w:val="24"/>
        </w:rPr>
        <w:t xml:space="preserve"> sehingga siswa</w:t>
      </w:r>
      <w:r w:rsidR="00C109ED">
        <w:rPr>
          <w:rFonts w:ascii="Palatino Linotype" w:hAnsi="Palatino Linotype"/>
          <w:sz w:val="24"/>
          <w:szCs w:val="24"/>
        </w:rPr>
        <w:t>-siswi di sekolah pada berdesak-</w:t>
      </w:r>
      <w:r w:rsidRPr="00344B2D">
        <w:rPr>
          <w:rFonts w:ascii="Palatino Linotype" w:hAnsi="Palatino Linotype"/>
          <w:sz w:val="24"/>
          <w:szCs w:val="24"/>
        </w:rPr>
        <w:t xml:space="preserve">desakan </w:t>
      </w:r>
      <w:r w:rsidR="00C109ED">
        <w:rPr>
          <w:rFonts w:ascii="Palatino Linotype" w:hAnsi="Palatino Linotype"/>
          <w:sz w:val="24"/>
          <w:szCs w:val="24"/>
        </w:rPr>
        <w:t xml:space="preserve">untuk </w:t>
      </w:r>
      <w:r w:rsidRPr="00344B2D">
        <w:rPr>
          <w:rFonts w:ascii="Palatino Linotype" w:hAnsi="Palatino Linotype"/>
          <w:sz w:val="24"/>
          <w:szCs w:val="24"/>
        </w:rPr>
        <w:t>melihat</w:t>
      </w:r>
      <w:r w:rsidR="00C109ED">
        <w:rPr>
          <w:rFonts w:ascii="Palatino Linotype" w:hAnsi="Palatino Linotype"/>
          <w:sz w:val="24"/>
          <w:szCs w:val="24"/>
        </w:rPr>
        <w:t xml:space="preserve"> hasil</w:t>
      </w:r>
      <w:r w:rsidRPr="00344B2D">
        <w:rPr>
          <w:rFonts w:ascii="Palatino Linotype" w:hAnsi="Palatino Linotype"/>
          <w:sz w:val="24"/>
          <w:szCs w:val="24"/>
        </w:rPr>
        <w:t xml:space="preserve"> nil</w:t>
      </w:r>
      <w:r w:rsidR="002966A1">
        <w:rPr>
          <w:rFonts w:ascii="Palatino Linotype" w:hAnsi="Palatino Linotype"/>
          <w:sz w:val="24"/>
          <w:szCs w:val="24"/>
        </w:rPr>
        <w:t>ainya sehingga ada yang jatuh.</w:t>
      </w:r>
    </w:p>
    <w:p w14:paraId="71EB895F" w14:textId="7246B7F3" w:rsidR="00B46A31" w:rsidRDefault="004040C9" w:rsidP="004040C9">
      <w:pPr>
        <w:pStyle w:val="ListParagraph"/>
        <w:ind w:firstLine="720"/>
        <w:jc w:val="both"/>
        <w:rPr>
          <w:rFonts w:ascii="Palatino Linotype" w:hAnsi="Palatino Linotype"/>
          <w:sz w:val="24"/>
          <w:szCs w:val="24"/>
        </w:rPr>
      </w:pPr>
      <w:r w:rsidRPr="00344B2D">
        <w:rPr>
          <w:rFonts w:ascii="Palatino Linotype" w:hAnsi="Palatino Linotype"/>
          <w:sz w:val="24"/>
          <w:szCs w:val="24"/>
        </w:rPr>
        <w:t xml:space="preserve"> Dengan website interaktif ini kami akan membuatkan web untuk para siswa</w:t>
      </w:r>
      <w:r w:rsidR="002966A1">
        <w:rPr>
          <w:rFonts w:ascii="Palatino Linotype" w:hAnsi="Palatino Linotype"/>
          <w:sz w:val="24"/>
          <w:szCs w:val="24"/>
        </w:rPr>
        <w:t xml:space="preserve"> di sekolah</w:t>
      </w:r>
      <w:r w:rsidRPr="00344B2D">
        <w:rPr>
          <w:rFonts w:ascii="Palatino Linotype" w:hAnsi="Palatino Linotype"/>
          <w:sz w:val="24"/>
          <w:szCs w:val="24"/>
        </w:rPr>
        <w:t xml:space="preserve"> agar lebih mudah</w:t>
      </w:r>
      <w:r w:rsidR="002966A1">
        <w:rPr>
          <w:rFonts w:ascii="Palatino Linotype" w:hAnsi="Palatino Linotype"/>
          <w:sz w:val="24"/>
          <w:szCs w:val="24"/>
        </w:rPr>
        <w:t xml:space="preserve"> dalam mendapatkan informasi tentang nilai dan website ini untuk memudahkan </w:t>
      </w:r>
      <w:r w:rsidRPr="00344B2D">
        <w:rPr>
          <w:rFonts w:ascii="Palatino Linotype" w:hAnsi="Palatino Linotype"/>
          <w:sz w:val="24"/>
          <w:szCs w:val="24"/>
        </w:rPr>
        <w:t>interaksi</w:t>
      </w:r>
      <w:r w:rsidR="002966A1">
        <w:rPr>
          <w:rFonts w:ascii="Palatino Linotype" w:hAnsi="Palatino Linotype"/>
          <w:sz w:val="24"/>
          <w:szCs w:val="24"/>
        </w:rPr>
        <w:t xml:space="preserve"> siswa</w:t>
      </w:r>
      <w:r w:rsidRPr="00344B2D">
        <w:rPr>
          <w:rFonts w:ascii="Palatino Linotype" w:hAnsi="Palatino Linotype"/>
          <w:sz w:val="24"/>
          <w:szCs w:val="24"/>
        </w:rPr>
        <w:t xml:space="preserve"> dengan guru di</w:t>
      </w:r>
      <w:r w:rsidR="00B46A31">
        <w:rPr>
          <w:rFonts w:ascii="Palatino Linotype" w:hAnsi="Palatino Linotype"/>
          <w:sz w:val="24"/>
          <w:szCs w:val="24"/>
        </w:rPr>
        <w:t xml:space="preserve"> sekolah</w:t>
      </w:r>
      <w:r w:rsidR="002966A1">
        <w:rPr>
          <w:rFonts w:ascii="Palatino Linotype" w:hAnsi="Palatino Linotype"/>
          <w:sz w:val="24"/>
          <w:szCs w:val="24"/>
        </w:rPr>
        <w:t>, tanpa harus susah mencarinya.</w:t>
      </w:r>
      <w:r w:rsidR="00340873">
        <w:rPr>
          <w:rFonts w:ascii="Palatino Linotype" w:hAnsi="Palatino Linotype"/>
          <w:sz w:val="24"/>
          <w:szCs w:val="24"/>
        </w:rPr>
        <w:t xml:space="preserve"> </w:t>
      </w:r>
      <w:r w:rsidR="002966A1">
        <w:rPr>
          <w:rFonts w:ascii="Palatino Linotype" w:hAnsi="Palatino Linotype"/>
          <w:sz w:val="24"/>
          <w:szCs w:val="24"/>
        </w:rPr>
        <w:t>Di</w:t>
      </w:r>
      <w:r w:rsidR="00B46A31">
        <w:rPr>
          <w:rFonts w:ascii="Palatino Linotype" w:hAnsi="Palatino Linotype"/>
          <w:sz w:val="24"/>
          <w:szCs w:val="24"/>
        </w:rPr>
        <w:t xml:space="preserve"> dalam website ini akan memberikan informasi siswa-</w:t>
      </w:r>
      <w:r w:rsidR="002966A1">
        <w:rPr>
          <w:rFonts w:ascii="Palatino Linotype" w:hAnsi="Palatino Linotype"/>
          <w:sz w:val="24"/>
          <w:szCs w:val="24"/>
        </w:rPr>
        <w:t>siswi mengenai</w:t>
      </w:r>
      <w:r w:rsidR="00B46A31">
        <w:rPr>
          <w:rFonts w:ascii="Palatino Linotype" w:hAnsi="Palatino Linotype"/>
          <w:sz w:val="24"/>
          <w:szCs w:val="24"/>
        </w:rPr>
        <w:t xml:space="preserve"> acara-acara</w:t>
      </w:r>
      <w:r w:rsidR="002966A1">
        <w:rPr>
          <w:rFonts w:ascii="Palatino Linotype" w:hAnsi="Palatino Linotype"/>
          <w:sz w:val="24"/>
          <w:szCs w:val="24"/>
        </w:rPr>
        <w:t xml:space="preserve"> yang akan dilaksanakan di</w:t>
      </w:r>
      <w:r w:rsidR="00B46A31">
        <w:rPr>
          <w:rFonts w:ascii="Palatino Linotype" w:hAnsi="Palatino Linotype"/>
          <w:sz w:val="24"/>
          <w:szCs w:val="24"/>
        </w:rPr>
        <w:t>sekolah</w:t>
      </w:r>
      <w:r w:rsidR="002966A1">
        <w:rPr>
          <w:rFonts w:ascii="Palatino Linotype" w:hAnsi="Palatino Linotype"/>
          <w:sz w:val="24"/>
          <w:szCs w:val="24"/>
        </w:rPr>
        <w:t xml:space="preserve"> </w:t>
      </w:r>
      <w:r w:rsidR="00B46A31">
        <w:rPr>
          <w:rFonts w:ascii="Palatino Linotype" w:hAnsi="Palatino Linotype"/>
          <w:sz w:val="24"/>
          <w:szCs w:val="24"/>
        </w:rPr>
        <w:t>.</w:t>
      </w:r>
      <w:r w:rsidR="005A547E">
        <w:rPr>
          <w:rFonts w:ascii="Palatino Linotype" w:hAnsi="Palatino Linotype"/>
          <w:sz w:val="24"/>
          <w:szCs w:val="24"/>
        </w:rPr>
        <w:t xml:space="preserve"> </w:t>
      </w:r>
      <w:r w:rsidR="00B46A31">
        <w:rPr>
          <w:rFonts w:ascii="Palatino Linotype" w:hAnsi="Palatino Linotype"/>
          <w:sz w:val="24"/>
          <w:szCs w:val="24"/>
        </w:rPr>
        <w:t xml:space="preserve"> </w:t>
      </w:r>
    </w:p>
    <w:p w14:paraId="57B662D5" w14:textId="6792E124" w:rsidR="000112BD" w:rsidRPr="00C42EDE" w:rsidRDefault="000112BD" w:rsidP="00B46A31">
      <w:pPr>
        <w:jc w:val="both"/>
        <w:rPr>
          <w:rFonts w:ascii="Palatino Linotype" w:hAnsi="Palatino Linotype"/>
          <w:iCs/>
          <w:sz w:val="24"/>
        </w:rPr>
      </w:pPr>
    </w:p>
    <w:p w14:paraId="0AFA5CE6" w14:textId="15F725E0" w:rsidR="00E322D8" w:rsidRPr="00C42EDE" w:rsidRDefault="00CC35B5" w:rsidP="00B662B9">
      <w:pPr>
        <w:pStyle w:val="Heading1"/>
        <w:rPr>
          <w:sz w:val="40"/>
        </w:rPr>
      </w:pPr>
      <w:r>
        <w:t>R</w:t>
      </w:r>
      <w:r w:rsidR="00E322D8" w:rsidRPr="00C42EDE">
        <w:t>umusan masalah</w:t>
      </w:r>
    </w:p>
    <w:p w14:paraId="41CA9D06" w14:textId="4EE2B2D3" w:rsidR="004040C9" w:rsidRDefault="004040C9" w:rsidP="004040C9">
      <w:pPr>
        <w:pStyle w:val="ListParagraph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Ada beberapa hal yang </w:t>
      </w:r>
      <w:r w:rsidR="005A547E">
        <w:rPr>
          <w:rFonts w:ascii="Palatino Linotype" w:hAnsi="Palatino Linotype"/>
          <w:sz w:val="24"/>
          <w:szCs w:val="24"/>
        </w:rPr>
        <w:t>menjadi rumusan masalah</w:t>
      </w:r>
      <w:r w:rsidR="002966A1">
        <w:rPr>
          <w:rFonts w:ascii="Palatino Linotype" w:hAnsi="Palatino Linotype"/>
          <w:sz w:val="24"/>
          <w:szCs w:val="24"/>
        </w:rPr>
        <w:t xml:space="preserve"> dalam website interaktif De-Knappe ini</w:t>
      </w:r>
      <w:r>
        <w:rPr>
          <w:rFonts w:ascii="Palatino Linotype" w:hAnsi="Palatino Linotype"/>
          <w:sz w:val="24"/>
          <w:szCs w:val="24"/>
        </w:rPr>
        <w:t>, yaitu:</w:t>
      </w:r>
    </w:p>
    <w:p w14:paraId="69F31E85" w14:textId="280E19F3" w:rsidR="00917623" w:rsidRDefault="00340873" w:rsidP="00340873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Bagaimana caranya agar siswa mendapatkan</w:t>
      </w:r>
      <w:r w:rsidR="00917623">
        <w:rPr>
          <w:rFonts w:ascii="Palatino Linotype" w:hAnsi="Palatino Linotype"/>
          <w:sz w:val="24"/>
          <w:szCs w:val="24"/>
        </w:rPr>
        <w:t xml:space="preserve"> informasi yang ada disekolah</w:t>
      </w:r>
      <w:r>
        <w:rPr>
          <w:rFonts w:ascii="Palatino Linotype" w:hAnsi="Palatino Linotype"/>
          <w:sz w:val="24"/>
          <w:szCs w:val="24"/>
        </w:rPr>
        <w:t xml:space="preserve"> melalui website?</w:t>
      </w:r>
    </w:p>
    <w:p w14:paraId="14F6D53C" w14:textId="77EF4F58" w:rsidR="004040C9" w:rsidRDefault="00340873" w:rsidP="004040C9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Bagaimana cara agar memudahkan sistem remedial di sekolah?</w:t>
      </w:r>
    </w:p>
    <w:p w14:paraId="5C5F2168" w14:textId="77777777" w:rsidR="004040C9" w:rsidRDefault="004040C9" w:rsidP="004040C9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Bagaimana cara membuat aplikasi remidial agar memudahkan interaksi antara guru dengan siswa?</w:t>
      </w:r>
    </w:p>
    <w:p w14:paraId="5C388FED" w14:textId="45E0ADF8" w:rsidR="000112BD" w:rsidRDefault="004040C9" w:rsidP="005A547E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Komponen apa yang dibutuhkan dalam website “De Knappe” ini?</w:t>
      </w:r>
    </w:p>
    <w:p w14:paraId="577EEE04" w14:textId="52A2E973" w:rsidR="00CC35B5" w:rsidRDefault="00917623" w:rsidP="005A547E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Bagaimana cara </w:t>
      </w:r>
      <w:r w:rsidR="00CC35B5">
        <w:rPr>
          <w:rFonts w:ascii="Palatino Linotype" w:hAnsi="Palatino Linotype"/>
          <w:sz w:val="24"/>
          <w:szCs w:val="24"/>
        </w:rPr>
        <w:t xml:space="preserve"> merancang suatu website berbasis interaktif yang dapat digunakan untuk mengolah</w:t>
      </w:r>
      <w:r>
        <w:rPr>
          <w:rFonts w:ascii="Palatino Linotype" w:hAnsi="Palatino Linotype"/>
          <w:sz w:val="24"/>
          <w:szCs w:val="24"/>
        </w:rPr>
        <w:t xml:space="preserve"> data di dalam sekolah tersebut?</w:t>
      </w:r>
    </w:p>
    <w:p w14:paraId="01E9B00E" w14:textId="14027F3B" w:rsidR="00970C95" w:rsidRDefault="00970C95" w:rsidP="00970C95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</w:p>
    <w:p w14:paraId="00F65463" w14:textId="77777777" w:rsidR="006F678A" w:rsidRPr="00C42EDE" w:rsidRDefault="00E322D8" w:rsidP="00B662B9">
      <w:pPr>
        <w:pStyle w:val="Heading1"/>
        <w:rPr>
          <w:sz w:val="40"/>
        </w:rPr>
      </w:pPr>
      <w:r w:rsidRPr="00C42EDE">
        <w:t>Tujuan</w:t>
      </w:r>
    </w:p>
    <w:p w14:paraId="051012EA" w14:textId="6D873C2E" w:rsidR="004040C9" w:rsidRDefault="004040C9" w:rsidP="004040C9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Membuat aplikasi remidial “De-Knappe” </w:t>
      </w:r>
      <w:r w:rsidR="005E7C95">
        <w:rPr>
          <w:rFonts w:ascii="Palatino Linotype" w:hAnsi="Palatino Linotype"/>
          <w:sz w:val="24"/>
          <w:szCs w:val="24"/>
        </w:rPr>
        <w:t xml:space="preserve">yang berfungsi </w:t>
      </w:r>
      <w:r>
        <w:rPr>
          <w:rFonts w:ascii="Palatino Linotype" w:hAnsi="Palatino Linotype"/>
          <w:sz w:val="24"/>
          <w:szCs w:val="24"/>
        </w:rPr>
        <w:t>untuk mempermudah para siswa dalam mendap</w:t>
      </w:r>
      <w:r w:rsidR="006D497B">
        <w:rPr>
          <w:rFonts w:ascii="Palatino Linotype" w:hAnsi="Palatino Linotype"/>
          <w:sz w:val="24"/>
          <w:szCs w:val="24"/>
        </w:rPr>
        <w:t>atkan informasi tentang nilai yang sudah di ujikan</w:t>
      </w:r>
      <w:r>
        <w:rPr>
          <w:rFonts w:ascii="Palatino Linotype" w:hAnsi="Palatino Linotype"/>
          <w:sz w:val="24"/>
          <w:szCs w:val="24"/>
        </w:rPr>
        <w:t>.</w:t>
      </w:r>
    </w:p>
    <w:p w14:paraId="54B25048" w14:textId="1E253178" w:rsidR="004040C9" w:rsidRDefault="005A547E" w:rsidP="004040C9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Untuk m</w:t>
      </w:r>
      <w:r w:rsidR="004040C9">
        <w:rPr>
          <w:rFonts w:ascii="Palatino Linotype" w:hAnsi="Palatino Linotype"/>
          <w:sz w:val="24"/>
          <w:szCs w:val="24"/>
        </w:rPr>
        <w:t>empermudah koordinasi antara guru dengan siswa.</w:t>
      </w:r>
    </w:p>
    <w:p w14:paraId="4C9CB3CA" w14:textId="6927EC0F" w:rsidR="00CD5486" w:rsidRDefault="006D497B" w:rsidP="005D2215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Untuk membantu  </w:t>
      </w:r>
      <w:r w:rsidR="004040C9">
        <w:rPr>
          <w:rFonts w:ascii="Palatino Linotype" w:hAnsi="Palatino Linotype"/>
          <w:sz w:val="24"/>
          <w:szCs w:val="24"/>
        </w:rPr>
        <w:t>siswa dalam mendapatkan informasi tentang acara</w:t>
      </w:r>
      <w:r w:rsidR="005D2215">
        <w:rPr>
          <w:rFonts w:ascii="Palatino Linotype" w:hAnsi="Palatino Linotype"/>
          <w:sz w:val="24"/>
          <w:szCs w:val="24"/>
        </w:rPr>
        <w:t xml:space="preserve"> yang ada </w:t>
      </w:r>
      <w:r w:rsidR="004040C9">
        <w:rPr>
          <w:rFonts w:ascii="Palatino Linotype" w:hAnsi="Palatino Linotype"/>
          <w:sz w:val="24"/>
          <w:szCs w:val="24"/>
        </w:rPr>
        <w:t xml:space="preserve"> di sekolah</w:t>
      </w:r>
      <w:r w:rsidR="005D2215">
        <w:rPr>
          <w:rFonts w:ascii="Palatino Linotype" w:hAnsi="Palatino Linotype"/>
          <w:sz w:val="24"/>
          <w:szCs w:val="24"/>
        </w:rPr>
        <w:t>.</w:t>
      </w:r>
    </w:p>
    <w:p w14:paraId="3B97D8E3" w14:textId="705B9BD7" w:rsidR="005D2215" w:rsidRPr="005D2215" w:rsidRDefault="005D2215" w:rsidP="005D2215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Membuat website dengan desain yang bagus agar pengguna terasa nyaman ketika menggunakannya.</w:t>
      </w:r>
    </w:p>
    <w:p w14:paraId="32AA2673" w14:textId="77777777" w:rsidR="001461A8" w:rsidRDefault="001461A8" w:rsidP="00CD5486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14:paraId="4491C9FE" w14:textId="77777777" w:rsidR="005E2B47" w:rsidRPr="00C42EDE" w:rsidRDefault="005E2B47" w:rsidP="005E2B47">
      <w:pPr>
        <w:pStyle w:val="Heading1"/>
        <w:rPr>
          <w:sz w:val="40"/>
        </w:rPr>
      </w:pPr>
      <w:r>
        <w:t>Batasan Masalah</w:t>
      </w:r>
    </w:p>
    <w:p w14:paraId="27FEE24D" w14:textId="063C0F73" w:rsidR="004040C9" w:rsidRDefault="004040C9" w:rsidP="004040C9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User yang menjadi target kami adalah Siswa Menengah Atas.</w:t>
      </w:r>
    </w:p>
    <w:p w14:paraId="201CDEAA" w14:textId="0590B8D7" w:rsidR="00340873" w:rsidRPr="00340873" w:rsidRDefault="004040C9" w:rsidP="00340873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Teknik yang kami sel</w:t>
      </w:r>
      <w:r w:rsidR="005A547E">
        <w:rPr>
          <w:rFonts w:ascii="Palatino Linotype" w:hAnsi="Palatino Linotype"/>
          <w:sz w:val="24"/>
          <w:szCs w:val="24"/>
        </w:rPr>
        <w:t xml:space="preserve">esaikan adalah permasalahan </w:t>
      </w:r>
      <w:r>
        <w:rPr>
          <w:rFonts w:ascii="Palatino Linotype" w:hAnsi="Palatino Linotype"/>
          <w:sz w:val="24"/>
          <w:szCs w:val="24"/>
        </w:rPr>
        <w:t>siswa yang melihat desain</w:t>
      </w:r>
      <w:r w:rsidR="005A547E">
        <w:rPr>
          <w:rFonts w:ascii="Palatino Linotype" w:hAnsi="Palatino Linotype"/>
          <w:sz w:val="24"/>
          <w:szCs w:val="24"/>
        </w:rPr>
        <w:t xml:space="preserve"> website “De Knappe”</w:t>
      </w:r>
      <w:r>
        <w:rPr>
          <w:rFonts w:ascii="Palatino Linotype" w:hAnsi="Palatino Linotype"/>
          <w:sz w:val="24"/>
          <w:szCs w:val="24"/>
        </w:rPr>
        <w:t>.</w:t>
      </w:r>
    </w:p>
    <w:p w14:paraId="16601405" w14:textId="601B158D" w:rsidR="005E2B47" w:rsidRPr="00C800FA" w:rsidRDefault="004040C9" w:rsidP="00C800FA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Teknik pengolah</w:t>
      </w:r>
      <w:r w:rsidR="005D2215">
        <w:rPr>
          <w:rFonts w:ascii="Palatino Linotype" w:hAnsi="Palatino Linotype"/>
          <w:sz w:val="24"/>
          <w:szCs w:val="24"/>
        </w:rPr>
        <w:t>an kata menggunakan bahasa baku dengan mengunakan bahasa indonesia.</w:t>
      </w:r>
    </w:p>
    <w:p w14:paraId="05A7AA8B" w14:textId="0231BF32" w:rsidR="00CC35B5" w:rsidRPr="00CC35B5" w:rsidRDefault="00CC35B5" w:rsidP="00CC35B5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Proses </w:t>
      </w:r>
      <w:r w:rsidR="00C800FA">
        <w:rPr>
          <w:rFonts w:ascii="Palatino Linotype" w:hAnsi="Palatino Linotype"/>
          <w:sz w:val="24"/>
          <w:szCs w:val="24"/>
        </w:rPr>
        <w:t xml:space="preserve">pembuatan </w:t>
      </w:r>
      <w:r>
        <w:rPr>
          <w:rFonts w:ascii="Palatino Linotype" w:hAnsi="Palatino Linotype"/>
          <w:sz w:val="24"/>
          <w:szCs w:val="24"/>
        </w:rPr>
        <w:t>data siswa akan di input dengan bahasa pemograman</w:t>
      </w:r>
      <w:r w:rsidR="00C800FA">
        <w:rPr>
          <w:rFonts w:ascii="Palatino Linotype" w:hAnsi="Palatino Linotype"/>
          <w:sz w:val="24"/>
          <w:szCs w:val="24"/>
        </w:rPr>
        <w:t xml:space="preserve"> yang berbasis website</w:t>
      </w:r>
      <w:r>
        <w:rPr>
          <w:rFonts w:ascii="Palatino Linotype" w:hAnsi="Palatino Linotype"/>
          <w:sz w:val="24"/>
          <w:szCs w:val="24"/>
        </w:rPr>
        <w:t>.</w:t>
      </w:r>
    </w:p>
    <w:p w14:paraId="7EECC1A1" w14:textId="77777777" w:rsidR="006F678A" w:rsidRPr="00C42EDE" w:rsidRDefault="003E38A1" w:rsidP="00B662B9">
      <w:pPr>
        <w:pStyle w:val="Heading1"/>
      </w:pPr>
      <w:r w:rsidRPr="00C42EDE">
        <w:t>Metod</w:t>
      </w:r>
      <w:r w:rsidR="000925B7" w:rsidRPr="00C42EDE">
        <w:t>ologi penyelesaian masalah</w:t>
      </w:r>
    </w:p>
    <w:p w14:paraId="5969326B" w14:textId="77777777" w:rsidR="00B7483D" w:rsidRDefault="00B7483D" w:rsidP="004040C9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Identifikasi masalah</w:t>
      </w:r>
      <w:r w:rsidR="00E94A32">
        <w:rPr>
          <w:rFonts w:ascii="Palatino Linotype" w:hAnsi="Palatino Linotype"/>
          <w:sz w:val="24"/>
          <w:szCs w:val="24"/>
        </w:rPr>
        <w:t>:</w:t>
      </w:r>
    </w:p>
    <w:p w14:paraId="7243CE25" w14:textId="6C5BD1AB" w:rsidR="00B7483D" w:rsidRDefault="00B7483D" w:rsidP="00340873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Kurangnya koordinasi guru dengan murid, hal ini:</w:t>
      </w:r>
    </w:p>
    <w:p w14:paraId="19877280" w14:textId="6252CC37" w:rsidR="00B7483D" w:rsidRDefault="00B7483D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Siswa banyak yang mengeluh karena guru terlambat mengumumkan nilai ujian.</w:t>
      </w:r>
    </w:p>
    <w:p w14:paraId="595E2E5D" w14:textId="30C05E7C" w:rsidR="00B7483D" w:rsidRDefault="00B7483D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Siswa b</w:t>
      </w:r>
      <w:r w:rsidR="00340873">
        <w:rPr>
          <w:rFonts w:ascii="Palatino Linotype" w:hAnsi="Palatino Linotype"/>
          <w:sz w:val="24"/>
          <w:szCs w:val="24"/>
        </w:rPr>
        <w:t>anyak yang mencari guru</w:t>
      </w:r>
      <w:r>
        <w:rPr>
          <w:rFonts w:ascii="Palatino Linotype" w:hAnsi="Palatino Linotype"/>
          <w:sz w:val="24"/>
          <w:szCs w:val="24"/>
        </w:rPr>
        <w:t xml:space="preserve"> mata pelajaran ke kantor sehingga mengganggu guru-guru yang lain yang sedang bekerja.</w:t>
      </w:r>
    </w:p>
    <w:p w14:paraId="41BCE5F7" w14:textId="3385806A" w:rsidR="00B7483D" w:rsidRDefault="004C415D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Siswa</w:t>
      </w:r>
      <w:r w:rsidR="00340873">
        <w:rPr>
          <w:rFonts w:ascii="Palatino Linotype" w:hAnsi="Palatino Linotype"/>
          <w:sz w:val="24"/>
          <w:szCs w:val="24"/>
        </w:rPr>
        <w:t xml:space="preserve"> banyak yang jatuh ketika berdesak-</w:t>
      </w:r>
      <w:r w:rsidR="00B7483D">
        <w:rPr>
          <w:rFonts w:ascii="Palatino Linotype" w:hAnsi="Palatino Linotype"/>
          <w:sz w:val="24"/>
          <w:szCs w:val="24"/>
        </w:rPr>
        <w:t xml:space="preserve">desakan melihat nilai didalam papan pengumuman. </w:t>
      </w:r>
    </w:p>
    <w:p w14:paraId="546821B0" w14:textId="0D73A855" w:rsidR="00B7483D" w:rsidRDefault="00B7483D" w:rsidP="00A000EF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Pengumpulan data</w:t>
      </w:r>
    </w:p>
    <w:p w14:paraId="290D6E3E" w14:textId="2224396E" w:rsidR="00A000EF" w:rsidRDefault="00A000EF" w:rsidP="00A000EF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Ada beberapa hal yang dapat di laksanakan dalam pengumpulan data, yaitu:</w:t>
      </w:r>
    </w:p>
    <w:p w14:paraId="62BBFA64" w14:textId="4E1B9008" w:rsidR="00A000EF" w:rsidRDefault="00A000EF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Melakukan pengamatan secara langsung ke dalam sekolah.</w:t>
      </w:r>
    </w:p>
    <w:p w14:paraId="12716D4F" w14:textId="35110B6B" w:rsidR="00A000EF" w:rsidRDefault="00A000EF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Melakukan pengamatan di media online (bbm, line, instagram)  yang biasanya banyak siswa yang update tentang keluhan di sekolahnya.</w:t>
      </w:r>
    </w:p>
    <w:p w14:paraId="4B1B3D60" w14:textId="25C9473B" w:rsidR="00A000EF" w:rsidRPr="00A000EF" w:rsidRDefault="00A000EF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Datang secara langsung ke dalam sekolah sehingga mendapatkan data  fakta.</w:t>
      </w:r>
    </w:p>
    <w:p w14:paraId="5444198E" w14:textId="77777777" w:rsidR="00A000EF" w:rsidRPr="00A000EF" w:rsidRDefault="00A000EF" w:rsidP="00A000EF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</w:p>
    <w:p w14:paraId="226E618B" w14:textId="77777777" w:rsidR="00084286" w:rsidRDefault="00BC5AE7" w:rsidP="001236B8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 w:rsidRPr="00BC5AE7">
        <w:rPr>
          <w:rFonts w:ascii="Palatino Linotype" w:hAnsi="Palatino Linotype"/>
          <w:sz w:val="24"/>
          <w:szCs w:val="24"/>
        </w:rPr>
        <w:lastRenderedPageBreak/>
        <w:t xml:space="preserve">Analisis </w:t>
      </w:r>
      <w:r>
        <w:rPr>
          <w:rFonts w:ascii="Palatino Linotype" w:hAnsi="Palatino Linotype"/>
          <w:sz w:val="24"/>
          <w:szCs w:val="24"/>
        </w:rPr>
        <w:t xml:space="preserve"> data</w:t>
      </w:r>
      <w:r w:rsidR="00084286">
        <w:rPr>
          <w:rFonts w:ascii="Palatino Linotype" w:hAnsi="Palatino Linotype"/>
          <w:sz w:val="24"/>
          <w:szCs w:val="24"/>
        </w:rPr>
        <w:t xml:space="preserve"> :</w:t>
      </w:r>
    </w:p>
    <w:p w14:paraId="7052275C" w14:textId="5A1CEAF3" w:rsidR="00E7119B" w:rsidRDefault="00084286" w:rsidP="00084286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Menganalisis data sangat penting dilakukan karena untuk menyeleksi data yang sudah ada sehingga data tersusun rapi dan mudah untuk di kerjakan.</w:t>
      </w:r>
    </w:p>
    <w:p w14:paraId="6FCEF86C" w14:textId="721D49E8" w:rsidR="00084286" w:rsidRDefault="00084286" w:rsidP="00B01F6A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Perancangan Interface </w:t>
      </w:r>
    </w:p>
    <w:p w14:paraId="68A94117" w14:textId="03081428" w:rsidR="00084286" w:rsidRDefault="00084286" w:rsidP="00084286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Perancangan interface dilak</w:t>
      </w:r>
      <w:r w:rsidR="00950C5A">
        <w:rPr>
          <w:rFonts w:ascii="Palatino Linotype" w:hAnsi="Palatino Linotype"/>
          <w:sz w:val="24"/>
          <w:szCs w:val="24"/>
        </w:rPr>
        <w:t>ukan supaya peng</w:t>
      </w:r>
      <w:r w:rsidR="00035A81">
        <w:rPr>
          <w:rFonts w:ascii="Palatino Linotype" w:hAnsi="Palatino Linotype"/>
          <w:sz w:val="24"/>
          <w:szCs w:val="24"/>
        </w:rPr>
        <w:t>guna website terasa nyaman saat</w:t>
      </w:r>
      <w:r w:rsidR="00950C5A">
        <w:rPr>
          <w:rFonts w:ascii="Palatino Linotype" w:hAnsi="Palatino Linotype"/>
          <w:sz w:val="24"/>
          <w:szCs w:val="24"/>
        </w:rPr>
        <w:t xml:space="preserve"> menggunakannya, adapun caranya sebagai berikut:</w:t>
      </w:r>
    </w:p>
    <w:p w14:paraId="56EB446B" w14:textId="69B88791" w:rsidR="00950C5A" w:rsidRDefault="00950C5A" w:rsidP="00950C5A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Memilih background yang tepat yang sesuai dengan se-umuran SMA.</w:t>
      </w:r>
    </w:p>
    <w:p w14:paraId="6735B47E" w14:textId="61244ADB" w:rsidR="00950C5A" w:rsidRDefault="00950C5A" w:rsidP="00950C5A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Memilih fitur-fitur apa saja yang dimasukkan dalam website de-knappe tersebut.</w:t>
      </w:r>
    </w:p>
    <w:p w14:paraId="48589CC2" w14:textId="371D053D" w:rsidR="00950C5A" w:rsidRDefault="00950C5A" w:rsidP="00950C5A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Menggunakan apa saja bahasa pemograman yang digunakan dalam membuat website tersebut.</w:t>
      </w:r>
    </w:p>
    <w:p w14:paraId="0114D1AD" w14:textId="77777777" w:rsidR="00AE159D" w:rsidRDefault="00AE159D" w:rsidP="004040C9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Perancangan basis data </w:t>
      </w:r>
    </w:p>
    <w:p w14:paraId="3922A76B" w14:textId="714F7BD7" w:rsidR="00BC5AE7" w:rsidRDefault="00BB648F" w:rsidP="00AE159D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Perancangan basis data dida</w:t>
      </w:r>
      <w:r w:rsidR="00841EA8">
        <w:rPr>
          <w:rFonts w:ascii="Palatino Linotype" w:hAnsi="Palatino Linotype"/>
          <w:sz w:val="24"/>
          <w:szCs w:val="24"/>
        </w:rPr>
        <w:t>lam website ini akan menggunakan fitur fitur desain yang bagus sehingga membuat lebih menarik dan terasa nyaman ketika menggunakannya.</w:t>
      </w:r>
    </w:p>
    <w:p w14:paraId="2FA31EBD" w14:textId="2FA087D5" w:rsidR="00BC5AE7" w:rsidRDefault="00683780" w:rsidP="004040C9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Skenario</w:t>
      </w:r>
      <w:r w:rsidR="00BC5AE7">
        <w:rPr>
          <w:rFonts w:ascii="Palatino Linotype" w:hAnsi="Palatino Linotype"/>
          <w:sz w:val="24"/>
          <w:szCs w:val="24"/>
        </w:rPr>
        <w:t xml:space="preserve"> pengujian </w:t>
      </w:r>
    </w:p>
    <w:p w14:paraId="43595FE7" w14:textId="3E09DF36" w:rsidR="00841EA8" w:rsidRDefault="00841EA8" w:rsidP="00841EA8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Untuk melakukan pengujian </w:t>
      </w:r>
      <w:r w:rsidR="005564BB">
        <w:rPr>
          <w:rFonts w:ascii="Palatino Linotype" w:hAnsi="Palatino Linotype"/>
          <w:sz w:val="24"/>
          <w:szCs w:val="24"/>
        </w:rPr>
        <w:t xml:space="preserve">skenario dalam menggunakan website </w:t>
      </w:r>
      <w:r w:rsidR="00035A81">
        <w:rPr>
          <w:rFonts w:ascii="Palatino Linotype" w:hAnsi="Palatino Linotype"/>
          <w:sz w:val="24"/>
          <w:szCs w:val="24"/>
        </w:rPr>
        <w:t>harus secara langsung datang kedalam sekolah tersebut. Adapan yang harus di pahami ketika datang ke sekolah tersebut, yaitu:</w:t>
      </w:r>
    </w:p>
    <w:p w14:paraId="1BC4F638" w14:textId="65C1B39D" w:rsidR="00035A81" w:rsidRDefault="00683780" w:rsidP="004C415D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="00035A81">
        <w:rPr>
          <w:rFonts w:ascii="Palatino Linotype" w:hAnsi="Palatino Linotype"/>
          <w:sz w:val="24"/>
          <w:szCs w:val="24"/>
        </w:rPr>
        <w:t>iswa dapat menggunakan website tersebut?</w:t>
      </w:r>
    </w:p>
    <w:p w14:paraId="2D130D3C" w14:textId="3AEFB9CF" w:rsidR="009D705A" w:rsidRDefault="00683780" w:rsidP="004C415D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</w:t>
      </w:r>
      <w:r w:rsidR="00035A81">
        <w:rPr>
          <w:rFonts w:ascii="Palatino Linotype" w:hAnsi="Palatino Linotype"/>
          <w:sz w:val="24"/>
          <w:szCs w:val="24"/>
        </w:rPr>
        <w:t>uru dapat mengimplementasikan  website tersebut?</w:t>
      </w:r>
    </w:p>
    <w:p w14:paraId="7D92BDA6" w14:textId="45F42F87" w:rsidR="009D705A" w:rsidRDefault="00A61285" w:rsidP="00A61285">
      <w:pPr>
        <w:pStyle w:val="Heading1"/>
      </w:pPr>
      <w:r w:rsidRPr="00A61285">
        <w:t>Deskripsi</w:t>
      </w:r>
      <w:r w:rsidR="004C415D">
        <w:rPr>
          <w:lang w:val="id-ID"/>
        </w:rPr>
        <w:t xml:space="preserve"> </w:t>
      </w:r>
      <w:r w:rsidRPr="00A61285">
        <w:t>Sistem</w:t>
      </w:r>
    </w:p>
    <w:p w14:paraId="67E78BA5" w14:textId="45553074" w:rsidR="00EA1ACB" w:rsidRDefault="00EA1ACB" w:rsidP="009D705A">
      <w:pPr>
        <w:jc w:val="both"/>
        <w:rPr>
          <w:rFonts w:ascii="Palatino Linotype" w:hAnsi="Palatino Linotype"/>
          <w:b/>
          <w:sz w:val="24"/>
          <w:szCs w:val="24"/>
          <w:lang w:val="id-ID"/>
        </w:rPr>
      </w:pPr>
    </w:p>
    <w:p w14:paraId="0C0487D3" w14:textId="75DA87C5" w:rsidR="00EA1ACB" w:rsidRPr="006B0684" w:rsidRDefault="006B0684" w:rsidP="009D705A">
      <w:pPr>
        <w:jc w:val="both"/>
        <w:rPr>
          <w:rFonts w:ascii="Palatino Linotype" w:hAnsi="Palatino Linotype"/>
          <w:sz w:val="24"/>
          <w:szCs w:val="24"/>
          <w:lang w:val="id-ID"/>
        </w:rPr>
      </w:pPr>
      <w:r w:rsidRPr="006B0684">
        <w:rPr>
          <w:rFonts w:ascii="Palatino Linotype" w:hAnsi="Palatino Linotype"/>
          <w:sz w:val="24"/>
          <w:szCs w:val="24"/>
          <w:lang w:val="id-ID"/>
        </w:rPr>
        <w:t>Perancangan ERD :</w:t>
      </w:r>
    </w:p>
    <w:p w14:paraId="5B978048" w14:textId="5E2143C3" w:rsidR="006B0684" w:rsidRPr="006B0684" w:rsidRDefault="006B0684" w:rsidP="009D705A">
      <w:pPr>
        <w:jc w:val="both"/>
        <w:rPr>
          <w:rFonts w:ascii="Palatino Linotype" w:hAnsi="Palatino Linotype"/>
          <w:sz w:val="24"/>
          <w:szCs w:val="24"/>
          <w:lang w:val="id-ID"/>
        </w:rPr>
      </w:pPr>
    </w:p>
    <w:p w14:paraId="3D31887A" w14:textId="6478EC44" w:rsidR="006B0684" w:rsidRPr="006B0684" w:rsidRDefault="006B0684" w:rsidP="006B0684">
      <w:pPr>
        <w:pStyle w:val="ListParagraph"/>
        <w:numPr>
          <w:ilvl w:val="0"/>
          <w:numId w:val="17"/>
        </w:numPr>
        <w:ind w:left="426"/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Entitas :</w:t>
      </w:r>
    </w:p>
    <w:p w14:paraId="0E0CC7D2" w14:textId="584B98CC" w:rsidR="006B0684" w:rsidRPr="006B0684" w:rsidRDefault="006B0684" w:rsidP="006B0684">
      <w:pPr>
        <w:pStyle w:val="ListParagraph"/>
        <w:numPr>
          <w:ilvl w:val="6"/>
          <w:numId w:val="12"/>
        </w:numPr>
        <w:tabs>
          <w:tab w:val="left" w:pos="3119"/>
          <w:tab w:val="left" w:pos="3402"/>
        </w:tabs>
        <w:ind w:left="851"/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Siswa</w:t>
      </w:r>
      <w:r>
        <w:rPr>
          <w:rFonts w:ascii="Palatino Linotype" w:hAnsi="Palatino Linotype"/>
          <w:sz w:val="24"/>
          <w:szCs w:val="24"/>
        </w:rPr>
        <w:tab/>
        <w:t>:</w:t>
      </w:r>
      <w:r>
        <w:rPr>
          <w:rFonts w:ascii="Palatino Linotype" w:hAnsi="Palatino Linotype"/>
          <w:sz w:val="24"/>
          <w:szCs w:val="24"/>
        </w:rPr>
        <w:tab/>
        <w:t>Menyimpan Informasi tentang Siswa</w:t>
      </w:r>
    </w:p>
    <w:p w14:paraId="4E43FB0E" w14:textId="4B49736E" w:rsidR="006B0684" w:rsidRPr="006B0684" w:rsidRDefault="006B0684" w:rsidP="006B0684">
      <w:pPr>
        <w:pStyle w:val="ListParagraph"/>
        <w:numPr>
          <w:ilvl w:val="6"/>
          <w:numId w:val="12"/>
        </w:numPr>
        <w:tabs>
          <w:tab w:val="left" w:pos="3119"/>
          <w:tab w:val="left" w:pos="3402"/>
        </w:tabs>
        <w:ind w:left="851"/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Guru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ab/>
        <w:t>Menyimpan Informasi tentang</w:t>
      </w:r>
      <w:r>
        <w:rPr>
          <w:rFonts w:ascii="Palatino Linotype" w:hAnsi="Palatino Linotype"/>
          <w:sz w:val="24"/>
          <w:szCs w:val="24"/>
        </w:rPr>
        <w:t xml:space="preserve"> Guru</w:t>
      </w:r>
    </w:p>
    <w:p w14:paraId="556B1F0B" w14:textId="3C87FC57" w:rsidR="006B0684" w:rsidRPr="006B0684" w:rsidRDefault="006B0684" w:rsidP="006B0684">
      <w:pPr>
        <w:pStyle w:val="ListParagraph"/>
        <w:numPr>
          <w:ilvl w:val="6"/>
          <w:numId w:val="12"/>
        </w:numPr>
        <w:tabs>
          <w:tab w:val="left" w:pos="3119"/>
          <w:tab w:val="left" w:pos="3402"/>
        </w:tabs>
        <w:ind w:left="851"/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Admin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ab/>
        <w:t>Menyimpan Informasi tentang</w:t>
      </w:r>
      <w:r>
        <w:rPr>
          <w:rFonts w:ascii="Palatino Linotype" w:hAnsi="Palatino Linotype"/>
          <w:sz w:val="24"/>
          <w:szCs w:val="24"/>
        </w:rPr>
        <w:t xml:space="preserve"> Admin</w:t>
      </w:r>
    </w:p>
    <w:p w14:paraId="574C8451" w14:textId="3A847C10" w:rsidR="006B0684" w:rsidRPr="006B0684" w:rsidRDefault="006B0684" w:rsidP="006B0684">
      <w:pPr>
        <w:pStyle w:val="ListParagraph"/>
        <w:numPr>
          <w:ilvl w:val="6"/>
          <w:numId w:val="12"/>
        </w:numPr>
        <w:tabs>
          <w:tab w:val="left" w:pos="3119"/>
          <w:tab w:val="left" w:pos="3402"/>
        </w:tabs>
        <w:ind w:left="851"/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Mata_Pelajaran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ab/>
        <w:t>Menyimpan Informasi tentang</w:t>
      </w:r>
      <w:r>
        <w:rPr>
          <w:rFonts w:ascii="Palatino Linotype" w:hAnsi="Palatino Linotype"/>
          <w:sz w:val="24"/>
          <w:szCs w:val="24"/>
        </w:rPr>
        <w:t xml:space="preserve"> Mata_Pelajaran</w:t>
      </w:r>
    </w:p>
    <w:p w14:paraId="65B5EDEB" w14:textId="448E521A" w:rsidR="006B0684" w:rsidRPr="006B0684" w:rsidRDefault="006B0684" w:rsidP="006B0684">
      <w:pPr>
        <w:pStyle w:val="ListParagraph"/>
        <w:numPr>
          <w:ilvl w:val="6"/>
          <w:numId w:val="12"/>
        </w:numPr>
        <w:tabs>
          <w:tab w:val="left" w:pos="3119"/>
          <w:tab w:val="left" w:pos="3402"/>
        </w:tabs>
        <w:ind w:left="851"/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Remedi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ab/>
        <w:t>Menyimpan Informasi tentang</w:t>
      </w:r>
      <w:r>
        <w:rPr>
          <w:rFonts w:ascii="Palatino Linotype" w:hAnsi="Palatino Linotype"/>
          <w:sz w:val="24"/>
          <w:szCs w:val="24"/>
        </w:rPr>
        <w:t xml:space="preserve"> Remedi</w:t>
      </w:r>
    </w:p>
    <w:p w14:paraId="1BE45160" w14:textId="74BFA14D" w:rsidR="006B0684" w:rsidRPr="00E44656" w:rsidRDefault="006B0684" w:rsidP="00E44656">
      <w:pPr>
        <w:pStyle w:val="ListParagraph"/>
        <w:numPr>
          <w:ilvl w:val="6"/>
          <w:numId w:val="12"/>
        </w:numPr>
        <w:tabs>
          <w:tab w:val="left" w:pos="3119"/>
          <w:tab w:val="left" w:pos="3402"/>
        </w:tabs>
        <w:ind w:left="851"/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Nilai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ab/>
        <w:t>Menyimpan Informasi tentang</w:t>
      </w:r>
      <w:r>
        <w:rPr>
          <w:rFonts w:ascii="Palatino Linotype" w:hAnsi="Palatino Linotype"/>
          <w:sz w:val="24"/>
          <w:szCs w:val="24"/>
        </w:rPr>
        <w:t xml:space="preserve"> Nilai</w:t>
      </w:r>
    </w:p>
    <w:p w14:paraId="6292D3D5" w14:textId="77777777" w:rsidR="006B0684" w:rsidRPr="006B0684" w:rsidRDefault="006B0684" w:rsidP="006B0684">
      <w:pPr>
        <w:pStyle w:val="ListParagraph"/>
        <w:tabs>
          <w:tab w:val="left" w:pos="3119"/>
          <w:tab w:val="left" w:pos="3402"/>
        </w:tabs>
        <w:ind w:left="851"/>
        <w:jc w:val="both"/>
        <w:rPr>
          <w:rFonts w:ascii="Palatino Linotype" w:hAnsi="Palatino Linotype"/>
          <w:sz w:val="24"/>
          <w:szCs w:val="24"/>
        </w:rPr>
      </w:pPr>
    </w:p>
    <w:p w14:paraId="0402F0E9" w14:textId="54276DFF" w:rsidR="00E44656" w:rsidRPr="00E44656" w:rsidRDefault="006B0684" w:rsidP="00E44656">
      <w:pPr>
        <w:pStyle w:val="ListParagraph"/>
        <w:numPr>
          <w:ilvl w:val="0"/>
          <w:numId w:val="17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Atribut :</w:t>
      </w:r>
    </w:p>
    <w:p w14:paraId="631E63BF" w14:textId="77777777" w:rsidR="00E44656" w:rsidRDefault="00E44656" w:rsidP="00E44656">
      <w:pPr>
        <w:pStyle w:val="ListParagraph"/>
        <w:numPr>
          <w:ilvl w:val="0"/>
          <w:numId w:val="13"/>
        </w:numPr>
        <w:ind w:left="851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Mata_pelajaran</w:t>
      </w:r>
    </w:p>
    <w:p w14:paraId="1FE5891B" w14:textId="77777777" w:rsidR="00E44656" w:rsidRPr="007E142E" w:rsidRDefault="00E44656" w:rsidP="00E44656">
      <w:pPr>
        <w:pStyle w:val="ListParagraph"/>
        <w:numPr>
          <w:ilvl w:val="0"/>
          <w:numId w:val="24"/>
        </w:numPr>
        <w:ind w:left="127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kode_mapel varchar(3) PK</w:t>
      </w:r>
      <w:r w:rsidRPr="007E142E">
        <w:rPr>
          <w:rFonts w:ascii="Palatino Linotype" w:hAnsi="Palatino Linotype"/>
          <w:sz w:val="24"/>
          <w:szCs w:val="24"/>
        </w:rPr>
        <w:t>,</w:t>
      </w:r>
    </w:p>
    <w:p w14:paraId="43C987CE" w14:textId="77777777" w:rsidR="00E44656" w:rsidRPr="007E142E" w:rsidRDefault="00E44656" w:rsidP="00E44656">
      <w:pPr>
        <w:pStyle w:val="ListParagraph"/>
        <w:numPr>
          <w:ilvl w:val="0"/>
          <w:numId w:val="24"/>
        </w:numPr>
        <w:ind w:left="1276"/>
        <w:jc w:val="both"/>
        <w:rPr>
          <w:rFonts w:ascii="Palatino Linotype" w:hAnsi="Palatino Linotype"/>
          <w:sz w:val="24"/>
          <w:szCs w:val="24"/>
        </w:rPr>
      </w:pPr>
      <w:r w:rsidRPr="007E142E">
        <w:rPr>
          <w:rFonts w:ascii="Palatino Linotype" w:hAnsi="Palatino Linotype"/>
          <w:sz w:val="24"/>
          <w:szCs w:val="24"/>
        </w:rPr>
        <w:t>nama_mapel varchar(20),</w:t>
      </w:r>
    </w:p>
    <w:p w14:paraId="79D45DC6" w14:textId="1BEEBD79" w:rsidR="00E44656" w:rsidRPr="00E44656" w:rsidRDefault="00E44656" w:rsidP="00E44656">
      <w:pPr>
        <w:pStyle w:val="ListParagraph"/>
        <w:numPr>
          <w:ilvl w:val="0"/>
          <w:numId w:val="24"/>
        </w:numPr>
        <w:ind w:left="1276"/>
        <w:jc w:val="both"/>
        <w:rPr>
          <w:rFonts w:ascii="Palatino Linotype" w:hAnsi="Palatino Linotype"/>
          <w:sz w:val="24"/>
          <w:szCs w:val="24"/>
        </w:rPr>
      </w:pPr>
      <w:r w:rsidRPr="007E142E">
        <w:rPr>
          <w:rFonts w:ascii="Palatino Linotype" w:hAnsi="Palatino Linotype"/>
          <w:sz w:val="24"/>
          <w:szCs w:val="24"/>
        </w:rPr>
        <w:t>nilai_min int(3)</w:t>
      </w:r>
    </w:p>
    <w:p w14:paraId="1157887A" w14:textId="276D6077" w:rsidR="006B0684" w:rsidRDefault="006B0684" w:rsidP="006B0684">
      <w:pPr>
        <w:pStyle w:val="ListParagraph"/>
        <w:numPr>
          <w:ilvl w:val="0"/>
          <w:numId w:val="13"/>
        </w:numPr>
        <w:ind w:left="851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Siswa</w:t>
      </w:r>
    </w:p>
    <w:p w14:paraId="09410F0F" w14:textId="18447105" w:rsidR="006B0684" w:rsidRPr="006B0684" w:rsidRDefault="006B0684" w:rsidP="006B0684">
      <w:pPr>
        <w:pStyle w:val="ListParagraph"/>
        <w:numPr>
          <w:ilvl w:val="3"/>
          <w:numId w:val="19"/>
        </w:numPr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 xml:space="preserve">id_siswa int(10) </w:t>
      </w:r>
      <w:r>
        <w:rPr>
          <w:rFonts w:ascii="Palatino Linotype" w:hAnsi="Palatino Linotype"/>
          <w:sz w:val="24"/>
          <w:szCs w:val="24"/>
        </w:rPr>
        <w:t>PK</w:t>
      </w:r>
    </w:p>
    <w:p w14:paraId="1FEB6614" w14:textId="77777777" w:rsidR="006B0684" w:rsidRPr="006B0684" w:rsidRDefault="006B0684" w:rsidP="006B0684">
      <w:pPr>
        <w:pStyle w:val="ListParagraph"/>
        <w:numPr>
          <w:ilvl w:val="3"/>
          <w:numId w:val="19"/>
        </w:numPr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password varchar(20),</w:t>
      </w:r>
    </w:p>
    <w:p w14:paraId="24B7C683" w14:textId="77777777" w:rsidR="006B0684" w:rsidRPr="006B0684" w:rsidRDefault="006B0684" w:rsidP="006B0684">
      <w:pPr>
        <w:pStyle w:val="ListParagraph"/>
        <w:numPr>
          <w:ilvl w:val="3"/>
          <w:numId w:val="19"/>
        </w:numPr>
        <w:ind w:left="1418"/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nama varchar(20),</w:t>
      </w:r>
    </w:p>
    <w:p w14:paraId="394760BD" w14:textId="77777777" w:rsidR="006B0684" w:rsidRPr="006B0684" w:rsidRDefault="006B0684" w:rsidP="006B0684">
      <w:pPr>
        <w:pStyle w:val="ListParagraph"/>
        <w:numPr>
          <w:ilvl w:val="3"/>
          <w:numId w:val="19"/>
        </w:numPr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kelas varchar(10),</w:t>
      </w:r>
    </w:p>
    <w:p w14:paraId="025701A3" w14:textId="77777777" w:rsidR="006B0684" w:rsidRPr="006B0684" w:rsidRDefault="006B0684" w:rsidP="006B0684">
      <w:pPr>
        <w:pStyle w:val="ListParagraph"/>
        <w:numPr>
          <w:ilvl w:val="3"/>
          <w:numId w:val="19"/>
        </w:numPr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gender varchar(20),</w:t>
      </w:r>
    </w:p>
    <w:p w14:paraId="5EE68EEC" w14:textId="77777777" w:rsidR="006B0684" w:rsidRPr="006B0684" w:rsidRDefault="006B0684" w:rsidP="006B0684">
      <w:pPr>
        <w:pStyle w:val="ListParagraph"/>
        <w:numPr>
          <w:ilvl w:val="3"/>
          <w:numId w:val="19"/>
        </w:numPr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no_telp varchar(16),</w:t>
      </w:r>
    </w:p>
    <w:p w14:paraId="4E05E33B" w14:textId="77777777" w:rsidR="006B0684" w:rsidRPr="006B0684" w:rsidRDefault="006B0684" w:rsidP="006B0684">
      <w:pPr>
        <w:pStyle w:val="ListParagraph"/>
        <w:numPr>
          <w:ilvl w:val="3"/>
          <w:numId w:val="19"/>
        </w:numPr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alamat varchar(50),</w:t>
      </w:r>
    </w:p>
    <w:p w14:paraId="52EB23B3" w14:textId="77777777" w:rsidR="006B0684" w:rsidRPr="006B0684" w:rsidRDefault="006B0684" w:rsidP="006B0684">
      <w:pPr>
        <w:pStyle w:val="ListParagraph"/>
        <w:numPr>
          <w:ilvl w:val="3"/>
          <w:numId w:val="19"/>
        </w:numPr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ttl varchar(50),</w:t>
      </w:r>
    </w:p>
    <w:p w14:paraId="2A1A7CA4" w14:textId="30C34F7D" w:rsidR="006B0684" w:rsidRDefault="006B0684" w:rsidP="006B0684">
      <w:pPr>
        <w:pStyle w:val="ListParagraph"/>
        <w:numPr>
          <w:ilvl w:val="3"/>
          <w:numId w:val="19"/>
        </w:numPr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foto varchar(200)</w:t>
      </w:r>
    </w:p>
    <w:p w14:paraId="4FCD4CBF" w14:textId="77777777" w:rsidR="006B0684" w:rsidRDefault="006B0684" w:rsidP="006B0684">
      <w:pPr>
        <w:pStyle w:val="ListParagraph"/>
        <w:ind w:left="1440"/>
        <w:jc w:val="both"/>
        <w:rPr>
          <w:rFonts w:ascii="Palatino Linotype" w:hAnsi="Palatino Linotype"/>
          <w:sz w:val="24"/>
          <w:szCs w:val="24"/>
        </w:rPr>
      </w:pPr>
    </w:p>
    <w:p w14:paraId="49CADB13" w14:textId="14B08517" w:rsidR="006B0684" w:rsidRDefault="006B0684" w:rsidP="006B0684">
      <w:pPr>
        <w:pStyle w:val="ListParagraph"/>
        <w:numPr>
          <w:ilvl w:val="0"/>
          <w:numId w:val="13"/>
        </w:numPr>
        <w:ind w:left="851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Guru</w:t>
      </w:r>
    </w:p>
    <w:p w14:paraId="5082E5A2" w14:textId="7A2CC9D5" w:rsidR="006B0684" w:rsidRPr="006B0684" w:rsidRDefault="006B0684" w:rsidP="006B0684">
      <w:pPr>
        <w:pStyle w:val="ListParagraph"/>
        <w:numPr>
          <w:ilvl w:val="0"/>
          <w:numId w:val="20"/>
        </w:numPr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 xml:space="preserve">id_guru int(10) </w:t>
      </w:r>
      <w:r>
        <w:rPr>
          <w:rFonts w:ascii="Palatino Linotype" w:hAnsi="Palatino Linotype"/>
          <w:sz w:val="24"/>
          <w:szCs w:val="24"/>
        </w:rPr>
        <w:t>PK,</w:t>
      </w:r>
    </w:p>
    <w:p w14:paraId="48B04879" w14:textId="77777777" w:rsidR="006B0684" w:rsidRPr="006B0684" w:rsidRDefault="006B0684" w:rsidP="006B0684">
      <w:pPr>
        <w:pStyle w:val="ListParagraph"/>
        <w:numPr>
          <w:ilvl w:val="0"/>
          <w:numId w:val="20"/>
        </w:numPr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password varchar(20),</w:t>
      </w:r>
    </w:p>
    <w:p w14:paraId="2DD934E2" w14:textId="77777777" w:rsidR="006B0684" w:rsidRPr="006B0684" w:rsidRDefault="006B0684" w:rsidP="006B0684">
      <w:pPr>
        <w:pStyle w:val="ListParagraph"/>
        <w:numPr>
          <w:ilvl w:val="0"/>
          <w:numId w:val="20"/>
        </w:numPr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nama_guru varchar(20),</w:t>
      </w:r>
    </w:p>
    <w:p w14:paraId="00CE7D4D" w14:textId="77777777" w:rsidR="006B0684" w:rsidRPr="006B0684" w:rsidRDefault="006B0684" w:rsidP="006B0684">
      <w:pPr>
        <w:pStyle w:val="ListParagraph"/>
        <w:numPr>
          <w:ilvl w:val="0"/>
          <w:numId w:val="20"/>
        </w:numPr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gender varchar(20),</w:t>
      </w:r>
    </w:p>
    <w:p w14:paraId="0CA9931F" w14:textId="77777777" w:rsidR="006B0684" w:rsidRPr="006B0684" w:rsidRDefault="006B0684" w:rsidP="006B0684">
      <w:pPr>
        <w:pStyle w:val="ListParagraph"/>
        <w:numPr>
          <w:ilvl w:val="0"/>
          <w:numId w:val="20"/>
        </w:numPr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no_telp varchar(16),</w:t>
      </w:r>
    </w:p>
    <w:p w14:paraId="607DBCD1" w14:textId="77777777" w:rsidR="006B0684" w:rsidRPr="006B0684" w:rsidRDefault="006B0684" w:rsidP="006B0684">
      <w:pPr>
        <w:pStyle w:val="ListParagraph"/>
        <w:numPr>
          <w:ilvl w:val="0"/>
          <w:numId w:val="20"/>
        </w:numPr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alamat varchar(50),</w:t>
      </w:r>
    </w:p>
    <w:p w14:paraId="52C177E0" w14:textId="77777777" w:rsidR="006B0684" w:rsidRPr="006B0684" w:rsidRDefault="006B0684" w:rsidP="006B0684">
      <w:pPr>
        <w:pStyle w:val="ListParagraph"/>
        <w:numPr>
          <w:ilvl w:val="0"/>
          <w:numId w:val="20"/>
        </w:numPr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foto varchar(200),</w:t>
      </w:r>
    </w:p>
    <w:p w14:paraId="52EE86A4" w14:textId="2A716F57" w:rsidR="006B0684" w:rsidRDefault="006B0684" w:rsidP="006B0684">
      <w:pPr>
        <w:pStyle w:val="ListParagraph"/>
        <w:numPr>
          <w:ilvl w:val="0"/>
          <w:numId w:val="2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kode_mapel varchar(3) FK,</w:t>
      </w:r>
    </w:p>
    <w:p w14:paraId="7C275FAD" w14:textId="77777777" w:rsidR="006B0684" w:rsidRDefault="006B0684" w:rsidP="006B0684">
      <w:pPr>
        <w:pStyle w:val="ListParagraph"/>
        <w:ind w:left="1211"/>
        <w:jc w:val="both"/>
        <w:rPr>
          <w:rFonts w:ascii="Palatino Linotype" w:hAnsi="Palatino Linotype"/>
          <w:sz w:val="24"/>
          <w:szCs w:val="24"/>
        </w:rPr>
      </w:pPr>
    </w:p>
    <w:p w14:paraId="73F0D58A" w14:textId="5CC91C98" w:rsidR="006B0684" w:rsidRDefault="006B0684" w:rsidP="006B0684">
      <w:pPr>
        <w:pStyle w:val="ListParagraph"/>
        <w:numPr>
          <w:ilvl w:val="0"/>
          <w:numId w:val="13"/>
        </w:numPr>
        <w:ind w:left="851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Admin</w:t>
      </w:r>
    </w:p>
    <w:p w14:paraId="53F0328B" w14:textId="39D05538" w:rsidR="006B0684" w:rsidRPr="006B0684" w:rsidRDefault="006B0684" w:rsidP="006B0684">
      <w:pPr>
        <w:pStyle w:val="ListParagraph"/>
        <w:numPr>
          <w:ilvl w:val="1"/>
          <w:numId w:val="21"/>
        </w:numPr>
        <w:ind w:left="1276"/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 xml:space="preserve">kode_admin varchar(10) </w:t>
      </w:r>
      <w:r>
        <w:rPr>
          <w:rFonts w:ascii="Palatino Linotype" w:hAnsi="Palatino Linotype"/>
          <w:sz w:val="24"/>
          <w:szCs w:val="24"/>
        </w:rPr>
        <w:t>PK,</w:t>
      </w:r>
    </w:p>
    <w:p w14:paraId="40CFE12D" w14:textId="77777777" w:rsidR="006B0684" w:rsidRPr="006B0684" w:rsidRDefault="006B0684" w:rsidP="006B0684">
      <w:pPr>
        <w:pStyle w:val="ListParagraph"/>
        <w:numPr>
          <w:ilvl w:val="1"/>
          <w:numId w:val="21"/>
        </w:numPr>
        <w:ind w:left="1276"/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password varchar(20),</w:t>
      </w:r>
    </w:p>
    <w:p w14:paraId="2A5AD1B4" w14:textId="00AC2A1C" w:rsidR="006B0684" w:rsidRDefault="006B0684" w:rsidP="006B0684">
      <w:pPr>
        <w:pStyle w:val="ListParagraph"/>
        <w:numPr>
          <w:ilvl w:val="1"/>
          <w:numId w:val="21"/>
        </w:numPr>
        <w:ind w:left="1276"/>
        <w:jc w:val="both"/>
        <w:rPr>
          <w:rFonts w:ascii="Palatino Linotype" w:hAnsi="Palatino Linotype"/>
          <w:sz w:val="24"/>
          <w:szCs w:val="24"/>
        </w:rPr>
      </w:pPr>
      <w:r w:rsidRPr="006B0684">
        <w:rPr>
          <w:rFonts w:ascii="Palatino Linotype" w:hAnsi="Palatino Linotype"/>
          <w:sz w:val="24"/>
          <w:szCs w:val="24"/>
        </w:rPr>
        <w:t>nama_admin varchar(30)</w:t>
      </w:r>
      <w:r w:rsidR="007E142E">
        <w:rPr>
          <w:rFonts w:ascii="Palatino Linotype" w:hAnsi="Palatino Linotype"/>
          <w:sz w:val="24"/>
          <w:szCs w:val="24"/>
        </w:rPr>
        <w:t>,</w:t>
      </w:r>
    </w:p>
    <w:p w14:paraId="67D83116" w14:textId="77777777" w:rsidR="007E142E" w:rsidRDefault="007E142E" w:rsidP="007E142E">
      <w:pPr>
        <w:pStyle w:val="ListParagraph"/>
        <w:ind w:left="1276"/>
        <w:jc w:val="both"/>
        <w:rPr>
          <w:rFonts w:ascii="Palatino Linotype" w:hAnsi="Palatino Linotype"/>
          <w:sz w:val="24"/>
          <w:szCs w:val="24"/>
        </w:rPr>
      </w:pPr>
    </w:p>
    <w:p w14:paraId="6951AD8B" w14:textId="77777777" w:rsidR="00E44656" w:rsidRPr="007E142E" w:rsidRDefault="00E44656" w:rsidP="00E44656">
      <w:pPr>
        <w:pStyle w:val="ListParagraph"/>
        <w:ind w:left="1276"/>
        <w:jc w:val="both"/>
        <w:rPr>
          <w:rFonts w:ascii="Palatino Linotype" w:hAnsi="Palatino Linotype"/>
          <w:sz w:val="24"/>
          <w:szCs w:val="24"/>
        </w:rPr>
      </w:pPr>
    </w:p>
    <w:p w14:paraId="069D2740" w14:textId="7D7BA0A8" w:rsidR="006B0684" w:rsidRDefault="006B0684" w:rsidP="006B0684">
      <w:pPr>
        <w:pStyle w:val="ListParagraph"/>
        <w:numPr>
          <w:ilvl w:val="0"/>
          <w:numId w:val="13"/>
        </w:numPr>
        <w:ind w:left="851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Remedi</w:t>
      </w:r>
    </w:p>
    <w:p w14:paraId="11DA562F" w14:textId="4795180C" w:rsidR="00E44656" w:rsidRPr="00E44656" w:rsidRDefault="00E44656" w:rsidP="00E44656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4"/>
          <w:szCs w:val="24"/>
        </w:rPr>
      </w:pPr>
      <w:r w:rsidRPr="00E44656">
        <w:rPr>
          <w:rFonts w:ascii="Palatino Linotype" w:hAnsi="Palatino Linotype"/>
          <w:sz w:val="24"/>
          <w:szCs w:val="24"/>
        </w:rPr>
        <w:t xml:space="preserve">kode_remidi varchar(30) </w:t>
      </w:r>
      <w:r>
        <w:rPr>
          <w:rFonts w:ascii="Palatino Linotype" w:hAnsi="Palatino Linotype"/>
          <w:sz w:val="24"/>
          <w:szCs w:val="24"/>
        </w:rPr>
        <w:t>PK</w:t>
      </w:r>
      <w:r w:rsidRPr="00E44656">
        <w:rPr>
          <w:rFonts w:ascii="Palatino Linotype" w:hAnsi="Palatino Linotype"/>
          <w:sz w:val="24"/>
          <w:szCs w:val="24"/>
        </w:rPr>
        <w:t>,</w:t>
      </w:r>
    </w:p>
    <w:p w14:paraId="0028FCA1" w14:textId="77777777" w:rsidR="00E44656" w:rsidRPr="00E44656" w:rsidRDefault="00E44656" w:rsidP="00E44656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4"/>
          <w:szCs w:val="24"/>
        </w:rPr>
      </w:pPr>
      <w:r w:rsidRPr="00E44656">
        <w:rPr>
          <w:rFonts w:ascii="Palatino Linotype" w:hAnsi="Palatino Linotype"/>
          <w:sz w:val="24"/>
          <w:szCs w:val="24"/>
        </w:rPr>
        <w:t>semester varchar(30),</w:t>
      </w:r>
    </w:p>
    <w:p w14:paraId="3F705EC4" w14:textId="77777777" w:rsidR="00E44656" w:rsidRPr="00E44656" w:rsidRDefault="00E44656" w:rsidP="00E44656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4"/>
          <w:szCs w:val="24"/>
        </w:rPr>
      </w:pPr>
      <w:r w:rsidRPr="00E44656">
        <w:rPr>
          <w:rFonts w:ascii="Palatino Linotype" w:hAnsi="Palatino Linotype"/>
          <w:sz w:val="24"/>
          <w:szCs w:val="24"/>
        </w:rPr>
        <w:t>id_siswa int(10),</w:t>
      </w:r>
    </w:p>
    <w:p w14:paraId="54F05A79" w14:textId="77777777" w:rsidR="00E44656" w:rsidRPr="00E44656" w:rsidRDefault="00E44656" w:rsidP="00E44656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4"/>
          <w:szCs w:val="24"/>
        </w:rPr>
      </w:pPr>
      <w:r w:rsidRPr="00E44656">
        <w:rPr>
          <w:rFonts w:ascii="Palatino Linotype" w:hAnsi="Palatino Linotype"/>
          <w:sz w:val="24"/>
          <w:szCs w:val="24"/>
        </w:rPr>
        <w:t>kode_soal varchar(10),</w:t>
      </w:r>
    </w:p>
    <w:p w14:paraId="0ACF5435" w14:textId="3270023E" w:rsidR="00E44656" w:rsidRDefault="00E44656" w:rsidP="00E44656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4"/>
          <w:szCs w:val="24"/>
        </w:rPr>
      </w:pPr>
      <w:r w:rsidRPr="00E44656">
        <w:rPr>
          <w:rFonts w:ascii="Palatino Linotype" w:hAnsi="Palatino Linotype"/>
          <w:sz w:val="24"/>
          <w:szCs w:val="24"/>
        </w:rPr>
        <w:t>kode_mapel varchar(30),</w:t>
      </w:r>
    </w:p>
    <w:p w14:paraId="0E12D91F" w14:textId="77777777" w:rsidR="00E44656" w:rsidRDefault="00E44656" w:rsidP="00E44656">
      <w:pPr>
        <w:pStyle w:val="ListParagraph"/>
        <w:ind w:left="1211"/>
        <w:jc w:val="both"/>
        <w:rPr>
          <w:rFonts w:ascii="Palatino Linotype" w:hAnsi="Palatino Linotype"/>
          <w:sz w:val="24"/>
          <w:szCs w:val="24"/>
        </w:rPr>
      </w:pPr>
    </w:p>
    <w:p w14:paraId="4C81C8CD" w14:textId="77777777" w:rsidR="00E44656" w:rsidRDefault="00E44656" w:rsidP="00E44656">
      <w:pPr>
        <w:pStyle w:val="ListParagraph"/>
        <w:ind w:left="1211"/>
        <w:jc w:val="both"/>
        <w:rPr>
          <w:rFonts w:ascii="Palatino Linotype" w:hAnsi="Palatino Linotype"/>
          <w:sz w:val="24"/>
          <w:szCs w:val="24"/>
        </w:rPr>
      </w:pPr>
    </w:p>
    <w:p w14:paraId="4296080A" w14:textId="38EDECAF" w:rsidR="006B0684" w:rsidRDefault="006B0684" w:rsidP="006B0684">
      <w:pPr>
        <w:pStyle w:val="ListParagraph"/>
        <w:numPr>
          <w:ilvl w:val="0"/>
          <w:numId w:val="13"/>
        </w:numPr>
        <w:ind w:left="851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Nilai</w:t>
      </w:r>
    </w:p>
    <w:p w14:paraId="2C4719B0" w14:textId="77777777" w:rsidR="00E44656" w:rsidRPr="00E44656" w:rsidRDefault="00E44656" w:rsidP="00E44656">
      <w:pPr>
        <w:pStyle w:val="ListParagraph"/>
        <w:numPr>
          <w:ilvl w:val="0"/>
          <w:numId w:val="26"/>
        </w:numPr>
        <w:jc w:val="both"/>
        <w:rPr>
          <w:rFonts w:ascii="Palatino Linotype" w:hAnsi="Palatino Linotype"/>
          <w:sz w:val="24"/>
          <w:szCs w:val="24"/>
        </w:rPr>
      </w:pPr>
      <w:r w:rsidRPr="00E44656">
        <w:rPr>
          <w:rFonts w:ascii="Palatino Linotype" w:hAnsi="Palatino Linotype"/>
          <w:sz w:val="24"/>
          <w:szCs w:val="24"/>
        </w:rPr>
        <w:t>nilai int(3),</w:t>
      </w:r>
    </w:p>
    <w:p w14:paraId="1A9DD230" w14:textId="3EB149FB" w:rsidR="00E44656" w:rsidRDefault="00E44656" w:rsidP="00E44656">
      <w:pPr>
        <w:pStyle w:val="ListParagraph"/>
        <w:numPr>
          <w:ilvl w:val="0"/>
          <w:numId w:val="26"/>
        </w:numPr>
        <w:jc w:val="both"/>
        <w:rPr>
          <w:rFonts w:ascii="Palatino Linotype" w:hAnsi="Palatino Linotype"/>
          <w:sz w:val="24"/>
          <w:szCs w:val="24"/>
        </w:rPr>
      </w:pPr>
      <w:r w:rsidRPr="00E44656">
        <w:rPr>
          <w:rFonts w:ascii="Palatino Linotype" w:hAnsi="Palatino Linotype"/>
          <w:sz w:val="24"/>
          <w:szCs w:val="24"/>
        </w:rPr>
        <w:t>kode_remidi varchar(30),</w:t>
      </w:r>
    </w:p>
    <w:p w14:paraId="0B6EE904" w14:textId="77777777" w:rsidR="00E44656" w:rsidRDefault="00E44656" w:rsidP="006B0684">
      <w:pPr>
        <w:pStyle w:val="ListParagraph"/>
        <w:numPr>
          <w:ilvl w:val="0"/>
          <w:numId w:val="13"/>
        </w:numPr>
        <w:ind w:left="851"/>
        <w:jc w:val="both"/>
        <w:rPr>
          <w:rFonts w:ascii="Palatino Linotype" w:hAnsi="Palatino Linotype"/>
          <w:sz w:val="24"/>
          <w:szCs w:val="24"/>
        </w:rPr>
      </w:pPr>
    </w:p>
    <w:p w14:paraId="0DC7073D" w14:textId="77777777" w:rsidR="006B0684" w:rsidRPr="006B0684" w:rsidRDefault="006B0684" w:rsidP="006B0684">
      <w:pPr>
        <w:pStyle w:val="ListParagraph"/>
        <w:ind w:left="851"/>
        <w:jc w:val="both"/>
        <w:rPr>
          <w:rFonts w:ascii="Palatino Linotype" w:hAnsi="Palatino Linotype"/>
          <w:sz w:val="24"/>
          <w:szCs w:val="24"/>
        </w:rPr>
      </w:pPr>
    </w:p>
    <w:p w14:paraId="169CADEB" w14:textId="2541DE5C" w:rsidR="006B0684" w:rsidRDefault="00E44656" w:rsidP="006B0684">
      <w:pPr>
        <w:pStyle w:val="ListParagraph"/>
        <w:numPr>
          <w:ilvl w:val="0"/>
          <w:numId w:val="17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Table </w:t>
      </w:r>
      <w:r w:rsidR="006B0684">
        <w:rPr>
          <w:rFonts w:ascii="Palatino Linotype" w:hAnsi="Palatino Linotype"/>
          <w:sz w:val="24"/>
          <w:szCs w:val="24"/>
        </w:rPr>
        <w:t>Relasi :</w:t>
      </w:r>
    </w:p>
    <w:p w14:paraId="7D43DA78" w14:textId="766D4898" w:rsidR="00E44656" w:rsidRDefault="00E44656" w:rsidP="00E44656">
      <w:pPr>
        <w:pStyle w:val="ListParagraph"/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eastAsia="id-ID"/>
        </w:rPr>
        <w:drawing>
          <wp:inline distT="0" distB="0" distL="0" distR="0" wp14:anchorId="52B8CD7B" wp14:editId="1618EDB1">
            <wp:extent cx="5581650" cy="4928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 Relas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D7AB" w14:textId="16C02A62" w:rsidR="00E44656" w:rsidRDefault="00E44656" w:rsidP="00E44656">
      <w:pPr>
        <w:pStyle w:val="ListParagraph"/>
        <w:ind w:left="426"/>
        <w:jc w:val="both"/>
        <w:rPr>
          <w:rFonts w:ascii="Palatino Linotype" w:hAnsi="Palatino Linotype"/>
          <w:sz w:val="24"/>
          <w:szCs w:val="24"/>
        </w:rPr>
      </w:pPr>
    </w:p>
    <w:p w14:paraId="6526A141" w14:textId="77777777" w:rsidR="00E44656" w:rsidRPr="00E44656" w:rsidRDefault="00E44656" w:rsidP="00E44656">
      <w:pPr>
        <w:pStyle w:val="ListParagraph"/>
        <w:ind w:left="426"/>
        <w:jc w:val="both"/>
        <w:rPr>
          <w:rFonts w:ascii="Palatino Linotype" w:hAnsi="Palatino Linotype"/>
          <w:sz w:val="24"/>
          <w:szCs w:val="24"/>
        </w:rPr>
      </w:pPr>
    </w:p>
    <w:p w14:paraId="609914E0" w14:textId="4A8C7BEF" w:rsidR="00E44656" w:rsidRDefault="00E44656" w:rsidP="006B0684">
      <w:pPr>
        <w:pStyle w:val="ListParagraph"/>
        <w:numPr>
          <w:ilvl w:val="0"/>
          <w:numId w:val="17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ER Diagram :</w:t>
      </w:r>
    </w:p>
    <w:p w14:paraId="0A7B4E21" w14:textId="63072D27" w:rsidR="00E44656" w:rsidRDefault="00E44656" w:rsidP="00E44656">
      <w:pPr>
        <w:pStyle w:val="ListParagraph"/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eastAsia="id-ID"/>
        </w:rPr>
        <w:drawing>
          <wp:inline distT="0" distB="0" distL="0" distR="0" wp14:anchorId="4BD88CB2" wp14:editId="6D8F520F">
            <wp:extent cx="5581650" cy="2751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0E02" w14:textId="4348C017" w:rsidR="00E44656" w:rsidRDefault="00E44656" w:rsidP="00E44656">
      <w:pPr>
        <w:pStyle w:val="ListParagraph"/>
        <w:ind w:left="426"/>
        <w:jc w:val="both"/>
        <w:rPr>
          <w:rFonts w:ascii="Palatino Linotype" w:hAnsi="Palatino Linotype"/>
          <w:sz w:val="24"/>
          <w:szCs w:val="24"/>
        </w:rPr>
      </w:pPr>
    </w:p>
    <w:p w14:paraId="048AD55F" w14:textId="5790C209" w:rsidR="00A61285" w:rsidRDefault="006420D8" w:rsidP="009D705A">
      <w:pPr>
        <w:jc w:val="both"/>
        <w:rPr>
          <w:rFonts w:ascii="Palatino Linotype" w:hAnsi="Palatino Linotype"/>
          <w:b/>
          <w:sz w:val="24"/>
          <w:szCs w:val="24"/>
          <w:lang w:val="id-ID"/>
        </w:rPr>
      </w:pPr>
      <w:bookmarkStart w:id="45" w:name="_GoBack"/>
      <w:bookmarkEnd w:id="45"/>
      <w:r>
        <w:rPr>
          <w:rFonts w:ascii="Palatino Linotype" w:hAnsi="Palatino Linotype"/>
          <w:b/>
          <w:sz w:val="24"/>
          <w:szCs w:val="24"/>
          <w:lang w:val="id-ID"/>
        </w:rPr>
        <w:lastRenderedPageBreak/>
        <w:t>T</w:t>
      </w:r>
      <w:r w:rsidR="00A61285" w:rsidRPr="00A61285">
        <w:rPr>
          <w:rFonts w:ascii="Palatino Linotype" w:hAnsi="Palatino Linotype"/>
          <w:b/>
          <w:sz w:val="24"/>
          <w:szCs w:val="24"/>
          <w:lang w:val="id-ID"/>
        </w:rPr>
        <w:t>arget</w:t>
      </w:r>
    </w:p>
    <w:p w14:paraId="7B620CE5" w14:textId="7387A13C" w:rsidR="009D705A" w:rsidRDefault="00A61285" w:rsidP="004C415D">
      <w:pPr>
        <w:jc w:val="both"/>
        <w:rPr>
          <w:rFonts w:ascii="Palatino Linotype" w:hAnsi="Palatino Linotype"/>
          <w:sz w:val="24"/>
          <w:szCs w:val="24"/>
          <w:lang w:val="id-ID"/>
        </w:rPr>
      </w:pPr>
      <w:r>
        <w:rPr>
          <w:rFonts w:ascii="Palatino Linotype" w:hAnsi="Palatino Linotype"/>
          <w:sz w:val="24"/>
          <w:szCs w:val="24"/>
          <w:lang w:val="id-ID"/>
        </w:rPr>
        <w:t>Target website kami untuk semua siswa dan guru yang ada di SMA Negeri 1 Probolinggo</w:t>
      </w:r>
      <w:r w:rsidR="004C415D">
        <w:rPr>
          <w:rFonts w:ascii="Palatino Linotype" w:hAnsi="Palatino Linotype"/>
          <w:sz w:val="24"/>
          <w:szCs w:val="24"/>
          <w:lang w:val="id-ID"/>
        </w:rPr>
        <w:t xml:space="preserve"> dan SMA Negeri 1 Tawangsari</w:t>
      </w:r>
      <w:r>
        <w:rPr>
          <w:rFonts w:ascii="Palatino Linotype" w:hAnsi="Palatino Linotype"/>
          <w:sz w:val="24"/>
          <w:szCs w:val="24"/>
          <w:lang w:val="id-ID"/>
        </w:rPr>
        <w:t>. Alasannya yaitu:</w:t>
      </w:r>
    </w:p>
    <w:p w14:paraId="6A0566EC" w14:textId="0EFEA759" w:rsidR="00785E5E" w:rsidRDefault="00785E5E" w:rsidP="004C415D">
      <w:pPr>
        <w:pStyle w:val="ListParagraph"/>
        <w:numPr>
          <w:ilvl w:val="6"/>
          <w:numId w:val="12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Website ini dapat </w:t>
      </w:r>
      <w:r w:rsidR="004C415D">
        <w:rPr>
          <w:rFonts w:ascii="Palatino Linotype" w:hAnsi="Palatino Linotype"/>
          <w:sz w:val="24"/>
          <w:szCs w:val="24"/>
        </w:rPr>
        <w:t>menunjang sistem pada</w:t>
      </w:r>
      <w:r>
        <w:rPr>
          <w:rFonts w:ascii="Palatino Linotype" w:hAnsi="Palatino Linotype"/>
          <w:sz w:val="24"/>
          <w:szCs w:val="24"/>
        </w:rPr>
        <w:t xml:space="preserve"> SMA Negeri 1 Probolinggo </w:t>
      </w:r>
      <w:r w:rsidR="004C415D">
        <w:rPr>
          <w:rFonts w:ascii="Palatino Linotype" w:hAnsi="Palatino Linotype"/>
          <w:sz w:val="24"/>
          <w:szCs w:val="24"/>
        </w:rPr>
        <w:t xml:space="preserve"> dan SMA Negeri 1 Tawangsari, </w:t>
      </w:r>
      <w:r>
        <w:rPr>
          <w:rFonts w:ascii="Palatino Linotype" w:hAnsi="Palatino Linotype"/>
          <w:sz w:val="24"/>
          <w:szCs w:val="24"/>
        </w:rPr>
        <w:t xml:space="preserve">karena di SMA tersebut belum </w:t>
      </w:r>
      <w:r w:rsidR="004C415D">
        <w:rPr>
          <w:rFonts w:ascii="Palatino Linotype" w:hAnsi="Palatino Linotype"/>
          <w:sz w:val="24"/>
          <w:szCs w:val="24"/>
        </w:rPr>
        <w:t>menggunakan sistem remedial online</w:t>
      </w:r>
      <w:r>
        <w:rPr>
          <w:rFonts w:ascii="Palatino Linotype" w:hAnsi="Palatino Linotype"/>
          <w:sz w:val="24"/>
          <w:szCs w:val="24"/>
        </w:rPr>
        <w:t>.</w:t>
      </w:r>
    </w:p>
    <w:p w14:paraId="5A66C165" w14:textId="3BDA0E4C" w:rsidR="004C415D" w:rsidRDefault="004C415D" w:rsidP="004C415D">
      <w:pPr>
        <w:pStyle w:val="ListParagraph"/>
        <w:numPr>
          <w:ilvl w:val="6"/>
          <w:numId w:val="12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 era modern, internet memudahkan sistem perbaikan nillai, dengan cara online.</w:t>
      </w:r>
    </w:p>
    <w:p w14:paraId="6D4C95AA" w14:textId="7E38C692" w:rsidR="00785E5E" w:rsidRDefault="004C415D" w:rsidP="004C415D">
      <w:pPr>
        <w:pStyle w:val="ListParagraph"/>
        <w:numPr>
          <w:ilvl w:val="6"/>
          <w:numId w:val="12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Siswa</w:t>
      </w:r>
      <w:r w:rsidR="00785E5E">
        <w:rPr>
          <w:rFonts w:ascii="Palatino Linotype" w:hAnsi="Palatino Linotype"/>
          <w:sz w:val="24"/>
          <w:szCs w:val="24"/>
        </w:rPr>
        <w:t xml:space="preserve"> SMA pada zaman sekarang </w:t>
      </w:r>
      <w:r>
        <w:rPr>
          <w:rFonts w:ascii="Palatino Linotype" w:hAnsi="Palatino Linotype"/>
          <w:sz w:val="24"/>
          <w:szCs w:val="24"/>
        </w:rPr>
        <w:t>terbiasa dengan</w:t>
      </w:r>
      <w:r w:rsidR="00785E5E">
        <w:rPr>
          <w:rFonts w:ascii="Palatino Linotype" w:hAnsi="Palatino Linotype"/>
          <w:sz w:val="24"/>
          <w:szCs w:val="24"/>
        </w:rPr>
        <w:t xml:space="preserve"> media yang </w:t>
      </w:r>
      <w:r>
        <w:rPr>
          <w:rFonts w:ascii="Palatino Linotype" w:hAnsi="Palatino Linotype"/>
          <w:sz w:val="24"/>
          <w:szCs w:val="24"/>
        </w:rPr>
        <w:t>menggunakan jaringan internet</w:t>
      </w:r>
      <w:r w:rsidR="00785E5E">
        <w:rPr>
          <w:rFonts w:ascii="Palatino Linotype" w:hAnsi="Palatino Linotype"/>
          <w:sz w:val="24"/>
          <w:szCs w:val="24"/>
        </w:rPr>
        <w:t>.</w:t>
      </w:r>
    </w:p>
    <w:p w14:paraId="1F30CB76" w14:textId="1CDC8AF7" w:rsidR="00785E5E" w:rsidRPr="00B0749A" w:rsidRDefault="00785E5E" w:rsidP="00785E5E">
      <w:pPr>
        <w:rPr>
          <w:rFonts w:ascii="Palatino Linotype" w:hAnsi="Palatino Linotype"/>
          <w:b/>
          <w:sz w:val="24"/>
          <w:szCs w:val="24"/>
          <w:lang w:val="id-ID"/>
        </w:rPr>
      </w:pPr>
      <w:r w:rsidRPr="00B0749A">
        <w:rPr>
          <w:rFonts w:ascii="Palatino Linotype" w:hAnsi="Palatino Linotype"/>
          <w:b/>
          <w:sz w:val="24"/>
          <w:szCs w:val="24"/>
          <w:lang w:val="id-ID"/>
        </w:rPr>
        <w:t>Fungsi System</w:t>
      </w:r>
    </w:p>
    <w:p w14:paraId="53CBE99D" w14:textId="2A32B310" w:rsidR="00785E5E" w:rsidRDefault="00785E5E" w:rsidP="004C415D">
      <w:pPr>
        <w:pStyle w:val="ListParagraph"/>
        <w:numPr>
          <w:ilvl w:val="3"/>
          <w:numId w:val="11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Untuk mempermudah koordinasi guru dengan  siswa , ataupun siswa dengan guru.</w:t>
      </w:r>
    </w:p>
    <w:p w14:paraId="760C34F7" w14:textId="658A21E7" w:rsidR="00785E5E" w:rsidRDefault="00785E5E" w:rsidP="004C415D">
      <w:pPr>
        <w:pStyle w:val="ListParagraph"/>
        <w:numPr>
          <w:ilvl w:val="3"/>
          <w:numId w:val="11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Untuk mempermudah guru dalam </w:t>
      </w:r>
      <w:r w:rsidR="004C415D">
        <w:rPr>
          <w:rFonts w:ascii="Palatino Linotype" w:hAnsi="Palatino Linotype"/>
          <w:sz w:val="24"/>
          <w:szCs w:val="24"/>
        </w:rPr>
        <w:t xml:space="preserve">memperbaiki nilai siswa dengan cara </w:t>
      </w:r>
      <w:r>
        <w:rPr>
          <w:rFonts w:ascii="Palatino Linotype" w:hAnsi="Palatino Linotype"/>
          <w:sz w:val="24"/>
          <w:szCs w:val="24"/>
        </w:rPr>
        <w:t>memberikan tugas</w:t>
      </w:r>
      <w:r w:rsidR="004C415D">
        <w:rPr>
          <w:rFonts w:ascii="Palatino Linotype" w:hAnsi="Palatino Linotype"/>
          <w:sz w:val="24"/>
          <w:szCs w:val="24"/>
        </w:rPr>
        <w:t xml:space="preserve"> maupun dengan tes ulang.</w:t>
      </w:r>
    </w:p>
    <w:p w14:paraId="3349819D" w14:textId="2BF4D82E" w:rsidR="00E50F41" w:rsidRPr="007C1CF8" w:rsidRDefault="00785E5E" w:rsidP="00785E5E">
      <w:pPr>
        <w:pStyle w:val="ListParagraph"/>
        <w:numPr>
          <w:ilvl w:val="3"/>
          <w:numId w:val="11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Untuk mempermudah siswa dalam melihat nilai ketika ujian sudah selesai.</w:t>
      </w:r>
    </w:p>
    <w:p w14:paraId="00C7ED82" w14:textId="38ECBFF8" w:rsidR="00A61285" w:rsidRDefault="00B0749A" w:rsidP="004C415D">
      <w:pPr>
        <w:rPr>
          <w:rFonts w:ascii="Palatino Linotype" w:hAnsi="Palatino Linotype"/>
          <w:b/>
          <w:sz w:val="24"/>
          <w:szCs w:val="24"/>
          <w:lang w:val="id-ID"/>
        </w:rPr>
      </w:pPr>
      <w:r w:rsidRPr="00B0749A">
        <w:rPr>
          <w:rFonts w:ascii="Palatino Linotype" w:hAnsi="Palatino Linotype"/>
          <w:b/>
          <w:sz w:val="24"/>
          <w:szCs w:val="24"/>
          <w:lang w:val="id-ID"/>
        </w:rPr>
        <w:t>Rancangan Antar Muka</w:t>
      </w:r>
    </w:p>
    <w:p w14:paraId="6D8D5612" w14:textId="622BED98" w:rsidR="00C067F0" w:rsidRDefault="00C067F0" w:rsidP="004C415D">
      <w:pPr>
        <w:rPr>
          <w:rFonts w:ascii="Palatino Linotype" w:hAnsi="Palatino Linotype"/>
          <w:b/>
          <w:sz w:val="24"/>
          <w:szCs w:val="24"/>
          <w:lang w:val="id-ID"/>
        </w:rPr>
      </w:pPr>
    </w:p>
    <w:p w14:paraId="4A46C034" w14:textId="4E7254B9" w:rsidR="00C067F0" w:rsidRDefault="00C067F0" w:rsidP="004C415D">
      <w:pPr>
        <w:rPr>
          <w:rFonts w:ascii="Palatino Linotype" w:hAnsi="Palatino Linotype"/>
          <w:b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3292E47" wp14:editId="5B6ABFE2">
            <wp:extent cx="5581650" cy="3138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C540" w14:textId="77777777" w:rsidR="00E50F41" w:rsidRDefault="00E50F41" w:rsidP="004C415D">
      <w:pPr>
        <w:rPr>
          <w:rFonts w:ascii="Palatino Linotype" w:hAnsi="Palatino Linotype"/>
          <w:b/>
          <w:sz w:val="24"/>
          <w:szCs w:val="24"/>
          <w:lang w:val="id-ID"/>
        </w:rPr>
      </w:pPr>
    </w:p>
    <w:p w14:paraId="3289C978" w14:textId="65AB3B34" w:rsidR="00B67ABD" w:rsidRDefault="00B67ABD" w:rsidP="004C415D">
      <w:pPr>
        <w:rPr>
          <w:rFonts w:ascii="Palatino Linotype" w:hAnsi="Palatino Linotype"/>
          <w:b/>
          <w:sz w:val="24"/>
          <w:szCs w:val="24"/>
          <w:lang w:val="id-ID"/>
        </w:rPr>
      </w:pPr>
      <w:r>
        <w:rPr>
          <w:rFonts w:ascii="Palatino Linotype" w:hAnsi="Palatino Linotype"/>
          <w:b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750B2B1B" wp14:editId="70C2F645">
            <wp:extent cx="558165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 KNAPPE LAY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7C1F" w14:textId="25FE455E" w:rsidR="004C415D" w:rsidRDefault="004C415D" w:rsidP="004C415D">
      <w:pPr>
        <w:rPr>
          <w:rFonts w:ascii="Palatino Linotype" w:hAnsi="Palatino Linotype"/>
          <w:b/>
          <w:sz w:val="24"/>
          <w:szCs w:val="24"/>
          <w:lang w:val="id-ID"/>
        </w:rPr>
      </w:pPr>
    </w:p>
    <w:p w14:paraId="26B7FF1E" w14:textId="582164EF" w:rsidR="00E50F41" w:rsidRDefault="00E50F41" w:rsidP="004C415D">
      <w:pPr>
        <w:rPr>
          <w:rFonts w:ascii="Palatino Linotype" w:hAnsi="Palatino Linotype"/>
          <w:b/>
          <w:sz w:val="24"/>
          <w:szCs w:val="24"/>
          <w:lang w:val="id-ID"/>
        </w:rPr>
      </w:pPr>
      <w:r>
        <w:rPr>
          <w:rFonts w:ascii="Palatino Linotype" w:hAnsi="Palatino Linotype"/>
          <w:b/>
          <w:sz w:val="24"/>
          <w:szCs w:val="24"/>
          <w:lang w:val="id-ID"/>
        </w:rPr>
        <w:t>Gambar di atas merupakan mokup dari website yang akan di buat :</w:t>
      </w:r>
    </w:p>
    <w:p w14:paraId="7147604C" w14:textId="7C3A1659" w:rsidR="00E50F41" w:rsidRPr="00F239DF" w:rsidRDefault="00E50F41" w:rsidP="00F239DF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 w:rsidRPr="00E50F41">
        <w:rPr>
          <w:rFonts w:ascii="Palatino Linotype" w:hAnsi="Palatino Linotype"/>
          <w:b/>
          <w:sz w:val="24"/>
          <w:szCs w:val="24"/>
        </w:rPr>
        <w:t>Nama Siswa</w:t>
      </w:r>
    </w:p>
    <w:p w14:paraId="7B3C2E4E" w14:textId="54A33834" w:rsidR="00AF21F3" w:rsidRPr="00F239DF" w:rsidRDefault="00E50F41" w:rsidP="00F239DF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Menu Option</w:t>
      </w:r>
    </w:p>
    <w:p w14:paraId="2DC1A8FE" w14:textId="36D670D7" w:rsidR="00E50F41" w:rsidRDefault="00E50F41" w:rsidP="00E50F41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Logo De Knappe</w:t>
      </w:r>
    </w:p>
    <w:p w14:paraId="5BB3AAA4" w14:textId="056DF4B3" w:rsidR="00E50F41" w:rsidRDefault="00E50F41" w:rsidP="00E50F41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Nama Sekolah</w:t>
      </w:r>
    </w:p>
    <w:p w14:paraId="66511885" w14:textId="02A87708" w:rsidR="00E50F41" w:rsidRDefault="00E50F41" w:rsidP="00E50F41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Logo Sekolah</w:t>
      </w:r>
    </w:p>
    <w:p w14:paraId="7D79D072" w14:textId="0D73F51B" w:rsidR="009D705A" w:rsidRPr="00C253FD" w:rsidRDefault="00E50F41" w:rsidP="00C253FD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Content</w:t>
      </w:r>
    </w:p>
    <w:p w14:paraId="33C15197" w14:textId="77777777" w:rsidR="009D705A" w:rsidRDefault="009D705A" w:rsidP="00683780">
      <w:pPr>
        <w:pStyle w:val="ListParagraph"/>
        <w:ind w:left="1080"/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0" w:type="auto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2235"/>
        <w:gridCol w:w="6270"/>
      </w:tblGrid>
      <w:tr w:rsidR="00767005" w:rsidRPr="00767005" w14:paraId="762F678A" w14:textId="77777777" w:rsidTr="00767005">
        <w:tc>
          <w:tcPr>
            <w:tcW w:w="2235" w:type="dxa"/>
            <w:shd w:val="solid" w:color="000080" w:fill="FFFFFF"/>
          </w:tcPr>
          <w:p w14:paraId="05D62B96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  <w:t>Progress Report</w:t>
            </w:r>
          </w:p>
        </w:tc>
        <w:tc>
          <w:tcPr>
            <w:tcW w:w="6270" w:type="dxa"/>
            <w:shd w:val="solid" w:color="000080" w:fill="FFFFFF"/>
          </w:tcPr>
          <w:p w14:paraId="0452C3D5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  <w:t>Capaian</w:t>
            </w:r>
          </w:p>
        </w:tc>
      </w:tr>
      <w:tr w:rsidR="003E64C4" w:rsidRPr="00767005" w14:paraId="2AC1AA05" w14:textId="77777777" w:rsidTr="00C253FD">
        <w:tc>
          <w:tcPr>
            <w:tcW w:w="2235" w:type="dxa"/>
            <w:vMerge w:val="restart"/>
            <w:shd w:val="clear" w:color="auto" w:fill="auto"/>
            <w:vAlign w:val="center"/>
          </w:tcPr>
          <w:p w14:paraId="13A41CEF" w14:textId="77777777" w:rsidR="003E64C4" w:rsidRPr="00767005" w:rsidRDefault="003E64C4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01</w:t>
            </w:r>
          </w:p>
        </w:tc>
        <w:tc>
          <w:tcPr>
            <w:tcW w:w="6270" w:type="dxa"/>
            <w:shd w:val="clear" w:color="auto" w:fill="auto"/>
          </w:tcPr>
          <w:p w14:paraId="19F6C3C9" w14:textId="77777777" w:rsidR="003E64C4" w:rsidRPr="00767005" w:rsidRDefault="00C3627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Tools yang diperlukan terkumpul dan siap dipakai</w:t>
            </w:r>
          </w:p>
        </w:tc>
      </w:tr>
      <w:tr w:rsidR="003E64C4" w:rsidRPr="00767005" w14:paraId="3723F480" w14:textId="77777777" w:rsidTr="00C253FD">
        <w:tc>
          <w:tcPr>
            <w:tcW w:w="2235" w:type="dxa"/>
            <w:vMerge/>
            <w:shd w:val="clear" w:color="auto" w:fill="auto"/>
            <w:vAlign w:val="center"/>
          </w:tcPr>
          <w:p w14:paraId="62A45DE7" w14:textId="77777777" w:rsidR="003E64C4" w:rsidRPr="00767005" w:rsidRDefault="003E64C4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56B349D2" w14:textId="5709F2A5" w:rsidR="003E64C4" w:rsidRPr="00767005" w:rsidRDefault="003E64C4" w:rsidP="00A13049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Bahan info </w:t>
            </w:r>
            <w:r w:rsidR="00A13049">
              <w:rPr>
                <w:rFonts w:ascii="Palatino Linotype" w:hAnsi="Palatino Linotype"/>
                <w:iCs/>
                <w:sz w:val="24"/>
                <w:lang w:val="id-ID"/>
              </w:rPr>
              <w:t>SMA</w:t>
            </w: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 selesai di kumpulkan </w:t>
            </w:r>
          </w:p>
        </w:tc>
      </w:tr>
      <w:tr w:rsidR="003E64C4" w:rsidRPr="00767005" w14:paraId="530006CE" w14:textId="77777777" w:rsidTr="00C253FD">
        <w:tc>
          <w:tcPr>
            <w:tcW w:w="2235" w:type="dxa"/>
            <w:vMerge/>
            <w:shd w:val="clear" w:color="auto" w:fill="auto"/>
            <w:vAlign w:val="center"/>
          </w:tcPr>
          <w:p w14:paraId="7967ABF6" w14:textId="77777777" w:rsidR="003E64C4" w:rsidRPr="00767005" w:rsidRDefault="003E64C4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193CF7ED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Mock-up aplikasi selesai dibuat</w:t>
            </w:r>
          </w:p>
        </w:tc>
      </w:tr>
      <w:tr w:rsidR="003E64C4" w:rsidRPr="00767005" w14:paraId="38556738" w14:textId="77777777" w:rsidTr="00C253FD">
        <w:tc>
          <w:tcPr>
            <w:tcW w:w="2235" w:type="dxa"/>
            <w:shd w:val="clear" w:color="auto" w:fill="auto"/>
            <w:vAlign w:val="center"/>
          </w:tcPr>
          <w:p w14:paraId="4311E028" w14:textId="77777777" w:rsidR="003E64C4" w:rsidRPr="00767005" w:rsidRDefault="003E64C4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02</w:t>
            </w:r>
          </w:p>
        </w:tc>
        <w:tc>
          <w:tcPr>
            <w:tcW w:w="6270" w:type="dxa"/>
            <w:shd w:val="clear" w:color="auto" w:fill="auto"/>
          </w:tcPr>
          <w:p w14:paraId="1FD137C6" w14:textId="0BEFE925" w:rsidR="003E64C4" w:rsidRPr="0045644C" w:rsidRDefault="0045644C" w:rsidP="00767005">
            <w:pPr>
              <w:jc w:val="both"/>
              <w:rPr>
                <w:rFonts w:ascii="Palatino Linotype" w:hAnsi="Palatino Linotype"/>
                <w:iCs/>
                <w:sz w:val="24"/>
                <w:lang w:val="id-ID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Pendalaman tentang bahasa PHP, JavaScript, serta Database SQL,</w:t>
            </w:r>
          </w:p>
        </w:tc>
      </w:tr>
      <w:tr w:rsidR="00C253FD" w:rsidRPr="00767005" w14:paraId="5BE3F241" w14:textId="77777777" w:rsidTr="00C253FD">
        <w:tc>
          <w:tcPr>
            <w:tcW w:w="2235" w:type="dxa"/>
            <w:shd w:val="clear" w:color="auto" w:fill="auto"/>
            <w:vAlign w:val="center"/>
          </w:tcPr>
          <w:p w14:paraId="5AF98480" w14:textId="6C61DA2D" w:rsidR="00C253FD" w:rsidRPr="00C253FD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id-ID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Milestone 03</w:t>
            </w:r>
          </w:p>
        </w:tc>
        <w:tc>
          <w:tcPr>
            <w:tcW w:w="6270" w:type="dxa"/>
            <w:shd w:val="clear" w:color="auto" w:fill="auto"/>
          </w:tcPr>
          <w:p w14:paraId="315D1B10" w14:textId="3B542399" w:rsidR="00C253FD" w:rsidRPr="00CF7C40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id-ID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Pendalaman tentang bahasa PHP, JavaScript, serta Database SQL,</w:t>
            </w:r>
          </w:p>
        </w:tc>
      </w:tr>
      <w:tr w:rsidR="00C253FD" w:rsidRPr="00767005" w14:paraId="175D1C12" w14:textId="77777777" w:rsidTr="00C253FD">
        <w:tc>
          <w:tcPr>
            <w:tcW w:w="2235" w:type="dxa"/>
            <w:shd w:val="clear" w:color="auto" w:fill="auto"/>
            <w:vAlign w:val="center"/>
          </w:tcPr>
          <w:p w14:paraId="52BE4003" w14:textId="39141B9E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4</w:t>
            </w:r>
          </w:p>
        </w:tc>
        <w:tc>
          <w:tcPr>
            <w:tcW w:w="6270" w:type="dxa"/>
            <w:shd w:val="clear" w:color="auto" w:fill="auto"/>
          </w:tcPr>
          <w:p w14:paraId="67AA9D30" w14:textId="3F3C9A10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Pembuatan layout halaman pertama (design, content)</w:t>
            </w:r>
          </w:p>
        </w:tc>
      </w:tr>
      <w:tr w:rsidR="00C253FD" w:rsidRPr="00767005" w14:paraId="12390D02" w14:textId="77777777" w:rsidTr="00C253FD">
        <w:tc>
          <w:tcPr>
            <w:tcW w:w="2235" w:type="dxa"/>
            <w:shd w:val="clear" w:color="auto" w:fill="auto"/>
            <w:vAlign w:val="center"/>
          </w:tcPr>
          <w:p w14:paraId="645BAE13" w14:textId="0379F481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5</w:t>
            </w:r>
          </w:p>
        </w:tc>
        <w:tc>
          <w:tcPr>
            <w:tcW w:w="6270" w:type="dxa"/>
            <w:shd w:val="clear" w:color="auto" w:fill="auto"/>
          </w:tcPr>
          <w:p w14:paraId="2C31EC0A" w14:textId="7E47DA37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Pembuatan layout halaman daftar siswa (design, content)</w:t>
            </w:r>
          </w:p>
        </w:tc>
      </w:tr>
      <w:tr w:rsidR="00C253FD" w:rsidRPr="00767005" w14:paraId="04170979" w14:textId="77777777" w:rsidTr="00C253FD">
        <w:tc>
          <w:tcPr>
            <w:tcW w:w="2235" w:type="dxa"/>
            <w:shd w:val="clear" w:color="auto" w:fill="auto"/>
            <w:vAlign w:val="center"/>
          </w:tcPr>
          <w:p w14:paraId="341CC80D" w14:textId="17DE0EF8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6</w:t>
            </w:r>
          </w:p>
        </w:tc>
        <w:tc>
          <w:tcPr>
            <w:tcW w:w="6270" w:type="dxa"/>
            <w:shd w:val="clear" w:color="auto" w:fill="auto"/>
          </w:tcPr>
          <w:p w14:paraId="4F3374DC" w14:textId="6FEB9D5F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Pembuatan layout halaman daftar yang mengikuti remdial (design, content)</w:t>
            </w:r>
          </w:p>
        </w:tc>
      </w:tr>
      <w:tr w:rsidR="00C253FD" w:rsidRPr="00767005" w14:paraId="7523E34B" w14:textId="77777777" w:rsidTr="00C253FD">
        <w:trPr>
          <w:trHeight w:val="341"/>
        </w:trPr>
        <w:tc>
          <w:tcPr>
            <w:tcW w:w="2235" w:type="dxa"/>
            <w:shd w:val="clear" w:color="auto" w:fill="auto"/>
            <w:vAlign w:val="center"/>
          </w:tcPr>
          <w:p w14:paraId="71BFC5BC" w14:textId="16B3A840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7</w:t>
            </w:r>
          </w:p>
        </w:tc>
        <w:tc>
          <w:tcPr>
            <w:tcW w:w="6270" w:type="dxa"/>
            <w:shd w:val="clear" w:color="auto" w:fill="auto"/>
          </w:tcPr>
          <w:p w14:paraId="6511C0F2" w14:textId="174EFED1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Pembuatan layout halaman pengerjaan remidial (design, content</w:t>
            </w:r>
            <w:r w:rsidR="00B47079">
              <w:rPr>
                <w:rFonts w:ascii="Palatino Linotype" w:hAnsi="Palatino Linotype"/>
                <w:iCs/>
                <w:sz w:val="24"/>
                <w:lang w:val="id-ID"/>
              </w:rPr>
              <w:t>, Pemrograman Algoritma</w:t>
            </w:r>
            <w:r>
              <w:rPr>
                <w:rFonts w:ascii="Palatino Linotype" w:hAnsi="Palatino Linotype"/>
                <w:iCs/>
                <w:sz w:val="24"/>
                <w:lang w:val="id-ID"/>
              </w:rPr>
              <w:t>)</w:t>
            </w:r>
          </w:p>
        </w:tc>
      </w:tr>
      <w:tr w:rsidR="00C253FD" w:rsidRPr="00767005" w14:paraId="3C6DBDCC" w14:textId="77777777" w:rsidTr="00C253FD">
        <w:tc>
          <w:tcPr>
            <w:tcW w:w="2235" w:type="dxa"/>
            <w:shd w:val="clear" w:color="auto" w:fill="auto"/>
            <w:vAlign w:val="center"/>
          </w:tcPr>
          <w:p w14:paraId="6B418772" w14:textId="153E508C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8</w:t>
            </w:r>
          </w:p>
        </w:tc>
        <w:tc>
          <w:tcPr>
            <w:tcW w:w="6270" w:type="dxa"/>
            <w:shd w:val="clear" w:color="auto" w:fill="auto"/>
          </w:tcPr>
          <w:p w14:paraId="4BF62171" w14:textId="5A7765C9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Pembuatan layout halaman tampilan nilai (design, content</w:t>
            </w:r>
            <w:r w:rsidR="00B47079">
              <w:rPr>
                <w:rFonts w:ascii="Palatino Linotype" w:hAnsi="Palatino Linotype"/>
                <w:iCs/>
                <w:sz w:val="24"/>
                <w:lang w:val="id-ID"/>
              </w:rPr>
              <w:t>, Pemrograman Algoritma,</w:t>
            </w:r>
            <w:r>
              <w:rPr>
                <w:rFonts w:ascii="Palatino Linotype" w:hAnsi="Palatino Linotype"/>
                <w:iCs/>
                <w:sz w:val="24"/>
                <w:lang w:val="id-ID"/>
              </w:rPr>
              <w:t>)</w:t>
            </w:r>
          </w:p>
        </w:tc>
      </w:tr>
      <w:tr w:rsidR="00B47079" w:rsidRPr="00767005" w14:paraId="4EFDFFD3" w14:textId="77777777" w:rsidTr="00C253FD">
        <w:tc>
          <w:tcPr>
            <w:tcW w:w="2235" w:type="dxa"/>
            <w:shd w:val="clear" w:color="auto" w:fill="auto"/>
            <w:vAlign w:val="center"/>
          </w:tcPr>
          <w:p w14:paraId="49F5F2A8" w14:textId="14514FB1" w:rsidR="00B47079" w:rsidRPr="00B47079" w:rsidRDefault="00B47079" w:rsidP="00C253FD">
            <w:pPr>
              <w:jc w:val="center"/>
              <w:rPr>
                <w:rFonts w:ascii="Palatino Linotype" w:hAnsi="Palatino Linotype"/>
                <w:iCs/>
                <w:sz w:val="24"/>
                <w:lang w:val="id-ID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lastRenderedPageBreak/>
              <w:t>Milestone 09</w:t>
            </w:r>
          </w:p>
        </w:tc>
        <w:tc>
          <w:tcPr>
            <w:tcW w:w="6270" w:type="dxa"/>
            <w:shd w:val="clear" w:color="auto" w:fill="auto"/>
          </w:tcPr>
          <w:p w14:paraId="7B6AE5C7" w14:textId="68AD7F42" w:rsidR="00B47079" w:rsidRDefault="00B47079" w:rsidP="00C253FD">
            <w:pPr>
              <w:jc w:val="both"/>
              <w:rPr>
                <w:rFonts w:ascii="Palatino Linotype" w:hAnsi="Palatino Linotype"/>
                <w:iCs/>
                <w:sz w:val="24"/>
                <w:lang w:val="id-ID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 xml:space="preserve">Pemrograman Algoritma </w:t>
            </w:r>
          </w:p>
        </w:tc>
      </w:tr>
      <w:tr w:rsidR="00C253FD" w:rsidRPr="00767005" w14:paraId="6B538D65" w14:textId="77777777" w:rsidTr="00C253FD">
        <w:tc>
          <w:tcPr>
            <w:tcW w:w="2235" w:type="dxa"/>
            <w:shd w:val="clear" w:color="auto" w:fill="auto"/>
            <w:vAlign w:val="center"/>
          </w:tcPr>
          <w:p w14:paraId="31828B8B" w14:textId="6426FC16" w:rsidR="00C253FD" w:rsidRPr="00767005" w:rsidRDefault="00B47079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Milestone 10</w:t>
            </w:r>
          </w:p>
        </w:tc>
        <w:tc>
          <w:tcPr>
            <w:tcW w:w="6270" w:type="dxa"/>
            <w:shd w:val="clear" w:color="auto" w:fill="auto"/>
          </w:tcPr>
          <w:p w14:paraId="78302DA2" w14:textId="2D7DA14F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Fungsionalitas </w:t>
            </w:r>
            <w:r>
              <w:rPr>
                <w:rFonts w:ascii="Palatino Linotype" w:hAnsi="Palatino Linotype"/>
                <w:iCs/>
                <w:sz w:val="24"/>
                <w:lang w:val="id-ID"/>
              </w:rPr>
              <w:t>web De Knape</w:t>
            </w: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 selesai di implementasikan</w:t>
            </w:r>
          </w:p>
        </w:tc>
      </w:tr>
      <w:tr w:rsidR="00C253FD" w:rsidRPr="00767005" w14:paraId="7EB9FD1C" w14:textId="77777777" w:rsidTr="00C253FD">
        <w:tc>
          <w:tcPr>
            <w:tcW w:w="2235" w:type="dxa"/>
            <w:vMerge w:val="restart"/>
            <w:shd w:val="clear" w:color="auto" w:fill="auto"/>
            <w:vAlign w:val="center"/>
          </w:tcPr>
          <w:p w14:paraId="7F644B1B" w14:textId="17287508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Milestone 1</w:t>
            </w:r>
            <w:r w:rsidR="00B47079">
              <w:rPr>
                <w:rFonts w:ascii="Palatino Linotype" w:hAnsi="Palatino Linotype"/>
                <w:iCs/>
                <w:sz w:val="24"/>
                <w:lang w:val="sv-SE"/>
              </w:rPr>
              <w:t>1</w:t>
            </w:r>
          </w:p>
        </w:tc>
        <w:tc>
          <w:tcPr>
            <w:tcW w:w="6270" w:type="dxa"/>
            <w:shd w:val="clear" w:color="auto" w:fill="auto"/>
          </w:tcPr>
          <w:p w14:paraId="45A24EE8" w14:textId="7FBB4F2F" w:rsidR="00C253FD" w:rsidRPr="00A3362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id-ID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Debug berdasarkan hasil testing selesai dilakukan</w:t>
            </w:r>
          </w:p>
        </w:tc>
      </w:tr>
      <w:tr w:rsidR="00C253FD" w:rsidRPr="00767005" w14:paraId="6667B729" w14:textId="77777777" w:rsidTr="00C253FD">
        <w:tc>
          <w:tcPr>
            <w:tcW w:w="2235" w:type="dxa"/>
            <w:vMerge/>
            <w:shd w:val="clear" w:color="auto" w:fill="auto"/>
            <w:vAlign w:val="center"/>
          </w:tcPr>
          <w:p w14:paraId="7A9E381E" w14:textId="77777777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22DBD42E" w14:textId="4FD9B522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Aplikasi di demokan di SMA</w:t>
            </w: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 untuk mendapatkan data survey kepuasan pengguna.</w:t>
            </w:r>
          </w:p>
        </w:tc>
      </w:tr>
      <w:tr w:rsidR="00C253FD" w:rsidRPr="00767005" w14:paraId="6A68E3C2" w14:textId="77777777" w:rsidTr="00C253FD">
        <w:tc>
          <w:tcPr>
            <w:tcW w:w="2235" w:type="dxa"/>
            <w:vMerge w:val="restart"/>
            <w:shd w:val="clear" w:color="auto" w:fill="auto"/>
            <w:vAlign w:val="center"/>
          </w:tcPr>
          <w:p w14:paraId="67199188" w14:textId="2DAD8850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1</w:t>
            </w:r>
            <w:r w:rsidR="00B47079">
              <w:rPr>
                <w:rFonts w:ascii="Palatino Linotype" w:hAnsi="Palatino Linotype"/>
                <w:iCs/>
                <w:sz w:val="24"/>
                <w:lang w:val="sv-SE"/>
              </w:rPr>
              <w:t>2</w:t>
            </w:r>
          </w:p>
        </w:tc>
        <w:tc>
          <w:tcPr>
            <w:tcW w:w="6270" w:type="dxa"/>
            <w:shd w:val="clear" w:color="auto" w:fill="auto"/>
          </w:tcPr>
          <w:p w14:paraId="5AF0FEB9" w14:textId="5723FEDD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Dokumen penting</w:t>
            </w: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 berhasil di selesaikan </w:t>
            </w:r>
          </w:p>
        </w:tc>
      </w:tr>
      <w:tr w:rsidR="00C253FD" w:rsidRPr="00767005" w14:paraId="5DC1ADD1" w14:textId="77777777" w:rsidTr="00C253FD">
        <w:tc>
          <w:tcPr>
            <w:tcW w:w="2235" w:type="dxa"/>
            <w:vMerge/>
            <w:shd w:val="clear" w:color="auto" w:fill="auto"/>
            <w:vAlign w:val="center"/>
          </w:tcPr>
          <w:p w14:paraId="6DA5AF5B" w14:textId="77777777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6A360A15" w14:textId="77777777" w:rsidR="00C253FD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Aplikasi terpackage dengan rapi dan siap di publish</w:t>
            </w:r>
          </w:p>
          <w:p w14:paraId="0845184B" w14:textId="362DBBB2" w:rsidR="00C253FD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Dokumen</w:t>
            </w:r>
          </w:p>
        </w:tc>
      </w:tr>
    </w:tbl>
    <w:p w14:paraId="40300B6A" w14:textId="77777777" w:rsidR="003E64C4" w:rsidRDefault="003E64C4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0E32BF3F" w14:textId="77777777" w:rsidR="009F62B0" w:rsidRPr="00C42EDE" w:rsidRDefault="009F62B0" w:rsidP="009F62B0">
      <w:pPr>
        <w:pStyle w:val="Heading1"/>
      </w:pPr>
      <w:r>
        <w:t>Pembagian Tugas</w:t>
      </w:r>
    </w:p>
    <w:p w14:paraId="4BDF9047" w14:textId="77777777" w:rsidR="009F62B0" w:rsidRDefault="009F62B0" w:rsidP="009F62B0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5AAEDD11" w14:textId="201D0432" w:rsidR="009F62B0" w:rsidRDefault="009D705A" w:rsidP="009F62B0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Muhammad Faisal Amir</w:t>
      </w:r>
      <w:r w:rsidR="009F62B0">
        <w:rPr>
          <w:rFonts w:ascii="Palatino Linotype" w:hAnsi="Palatino Linotype"/>
          <w:iCs/>
          <w:sz w:val="24"/>
          <w:lang w:val="sv-SE"/>
        </w:rPr>
        <w:t xml:space="preserve"> :</w:t>
      </w:r>
    </w:p>
    <w:p w14:paraId="0163B6E3" w14:textId="77777777" w:rsidR="009F62B0" w:rsidRDefault="009F62B0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Desain algoritma</w:t>
      </w:r>
    </w:p>
    <w:p w14:paraId="1487FC30" w14:textId="22900202" w:rsidR="009D705A" w:rsidRDefault="009F62B0" w:rsidP="009D705A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Web coding</w:t>
      </w:r>
    </w:p>
    <w:p w14:paraId="09A9B88F" w14:textId="48BC5687" w:rsidR="00B0749A" w:rsidRDefault="00B0749A" w:rsidP="009D705A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Pembuatan poster promosi produk</w:t>
      </w:r>
    </w:p>
    <w:p w14:paraId="507227F5" w14:textId="7DEAA7D4" w:rsidR="009D705A" w:rsidRPr="009D705A" w:rsidRDefault="009D705A" w:rsidP="009D705A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Pembuatan video promosi produk</w:t>
      </w:r>
    </w:p>
    <w:p w14:paraId="682C5988" w14:textId="77777777" w:rsidR="009F62B0" w:rsidRDefault="009F62B0" w:rsidP="009F62B0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0873B770" w14:textId="6D133036" w:rsidR="009F62B0" w:rsidRDefault="009D705A" w:rsidP="009F62B0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Saiful Apriyanto</w:t>
      </w:r>
      <w:r w:rsidR="009F62B0">
        <w:rPr>
          <w:rFonts w:ascii="Palatino Linotype" w:hAnsi="Palatino Linotype"/>
          <w:iCs/>
          <w:sz w:val="24"/>
          <w:lang w:val="sv-SE"/>
        </w:rPr>
        <w:t>:</w:t>
      </w:r>
    </w:p>
    <w:p w14:paraId="5A50EEEB" w14:textId="653075F3" w:rsidR="009F62B0" w:rsidRDefault="009F62B0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Desain interface aplikas</w:t>
      </w:r>
      <w:r w:rsidR="00701E7E">
        <w:rPr>
          <w:rFonts w:ascii="Palatino Linotype" w:hAnsi="Palatino Linotype"/>
          <w:iCs/>
          <w:sz w:val="24"/>
          <w:lang w:val="sv-SE"/>
        </w:rPr>
        <w:t>i</w:t>
      </w:r>
    </w:p>
    <w:p w14:paraId="0F29D3A8" w14:textId="5D5CECD1" w:rsidR="009D705A" w:rsidRDefault="009D705A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Web Coding</w:t>
      </w:r>
    </w:p>
    <w:p w14:paraId="0012489C" w14:textId="75EECCB7" w:rsidR="009D705A" w:rsidRDefault="009D705A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Poster promosi produk</w:t>
      </w:r>
    </w:p>
    <w:p w14:paraId="3D77B6C5" w14:textId="4F7CE2A5" w:rsidR="00263ABB" w:rsidRDefault="009F62B0" w:rsidP="00701E7E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Pembuatan video promosi produk</w:t>
      </w:r>
    </w:p>
    <w:p w14:paraId="050FBE91" w14:textId="12BE5202" w:rsidR="00B47079" w:rsidRDefault="00B47079" w:rsidP="00701E7E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Pembuatan user guide</w:t>
      </w:r>
    </w:p>
    <w:p w14:paraId="485C9369" w14:textId="77777777" w:rsidR="00B0749A" w:rsidRPr="00B0749A" w:rsidRDefault="00B0749A" w:rsidP="00B0749A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1FAE6932" w14:textId="1FB1CE3D" w:rsidR="00701E7E" w:rsidRDefault="009D705A" w:rsidP="00701E7E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Krisna Setiawan</w:t>
      </w:r>
      <w:r w:rsidR="00701E7E">
        <w:rPr>
          <w:rFonts w:ascii="Palatino Linotype" w:hAnsi="Palatino Linotype"/>
          <w:iCs/>
          <w:sz w:val="24"/>
          <w:lang w:val="sv-SE"/>
        </w:rPr>
        <w:t xml:space="preserve"> :</w:t>
      </w:r>
    </w:p>
    <w:p w14:paraId="01065346" w14:textId="114E02D6" w:rsidR="00E94A32" w:rsidRDefault="00344B2D" w:rsidP="00E94A32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Pengumpulan data siswa</w:t>
      </w:r>
    </w:p>
    <w:p w14:paraId="78CF7420" w14:textId="2337345E" w:rsidR="00263ABB" w:rsidRPr="00E94A32" w:rsidRDefault="00263ABB" w:rsidP="00E94A32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Web coding</w:t>
      </w:r>
    </w:p>
    <w:p w14:paraId="53BEFF24" w14:textId="61425125" w:rsidR="005E2B47" w:rsidRPr="00263ABB" w:rsidRDefault="00593609" w:rsidP="003E01A5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Pembuatan laporan </w:t>
      </w:r>
      <w:r w:rsidR="00E94A32">
        <w:rPr>
          <w:rFonts w:ascii="Palatino Linotype" w:hAnsi="Palatino Linotype"/>
          <w:iCs/>
          <w:sz w:val="24"/>
          <w:lang w:val="id-ID"/>
        </w:rPr>
        <w:t>&amp; poster promosi produk</w:t>
      </w:r>
    </w:p>
    <w:p w14:paraId="482FECE1" w14:textId="7299CCAD" w:rsidR="00263ABB" w:rsidRDefault="00263ABB" w:rsidP="003E01A5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Pembuatan video promosi produk</w:t>
      </w:r>
    </w:p>
    <w:p w14:paraId="59E791C4" w14:textId="6B161BF3" w:rsidR="001236B8" w:rsidRDefault="001236B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4A3B1ECE" w14:textId="5919A378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47A11C3E" w14:textId="0AC554B6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4F4F89F5" w14:textId="396C4C8D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0AC1A12E" w14:textId="41512107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606CCFAD" w14:textId="4967FA49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34F9A593" w14:textId="6851D72F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26B91DA9" w14:textId="26B3B257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56CD7431" w14:textId="77777777" w:rsidR="007C1CF8" w:rsidRPr="001236B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614EF732" w14:textId="77777777" w:rsidR="005E2B47" w:rsidRPr="00C42EDE" w:rsidRDefault="005E2B47" w:rsidP="005E2B47">
      <w:pPr>
        <w:pStyle w:val="Heading1"/>
      </w:pPr>
      <w:r>
        <w:t>Timeline Kegiatan Anggota</w:t>
      </w:r>
    </w:p>
    <w:p w14:paraId="2D6E2151" w14:textId="77777777" w:rsidR="005E2B47" w:rsidRDefault="005E2B47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7500E655" w14:textId="77777777" w:rsidR="005E2B47" w:rsidRPr="00344B2D" w:rsidRDefault="00B121B2" w:rsidP="003E01A5">
      <w:pPr>
        <w:jc w:val="both"/>
        <w:rPr>
          <w:rFonts w:ascii="Palatino Linotype" w:hAnsi="Palatino Linotype"/>
          <w:iCs/>
          <w:sz w:val="24"/>
          <w:lang w:val="id-ID"/>
        </w:rPr>
      </w:pPr>
      <w:r>
        <w:rPr>
          <w:rFonts w:ascii="Palatino Linotype" w:hAnsi="Palatino Linotype"/>
          <w:iCs/>
          <w:sz w:val="24"/>
          <w:lang w:val="sv-SE"/>
        </w:rPr>
        <w:t xml:space="preserve">Timeline kegiatan </w:t>
      </w:r>
      <w:r w:rsidR="00344B2D">
        <w:rPr>
          <w:rFonts w:ascii="Palatino Linotype" w:hAnsi="Palatino Linotype"/>
          <w:iCs/>
          <w:sz w:val="24"/>
          <w:lang w:val="id-ID"/>
        </w:rPr>
        <w:t>MUHAMMAD FAISAL AMIR</w:t>
      </w:r>
    </w:p>
    <w:p w14:paraId="3E9136C7" w14:textId="77777777" w:rsidR="00B121B2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121B2" w:rsidRPr="00B121B2" w14:paraId="363F4D33" w14:textId="77777777" w:rsidTr="00B121B2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3EF3959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77E8FD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232340F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B0410EC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609EFBF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B121B2" w:rsidRPr="00B121B2" w14:paraId="01F6A22D" w14:textId="77777777" w:rsidTr="00B121B2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17D10" w14:textId="77777777" w:rsidR="00B121B2" w:rsidRPr="00B121B2" w:rsidRDefault="00B121B2" w:rsidP="00B121B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3A798FE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FA51B5F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C17CFD9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88D847C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8205BEA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C731C2B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70C5059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E733F0B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6468B98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663722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B5E094A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197321F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06AD216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D0A7587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54B863A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D690BCE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B121B2" w:rsidRPr="00B121B2" w14:paraId="14ABAD82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3EA2" w14:textId="77777777" w:rsidR="00B121B2" w:rsidRPr="00344B2D" w:rsidRDefault="00344B2D" w:rsidP="00344B2D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Rancangan 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47C61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C8726D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7EAC33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705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9A4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E252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1F6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AF4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1B6B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D5E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C67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FBB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09DF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95E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0D0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536F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69928CBB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0216" w14:textId="77777777" w:rsidR="00B121B2" w:rsidRPr="00B121B2" w:rsidRDefault="00344B2D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BFC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776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C0E82E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C0EBF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B29ACA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8D1BD3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B1F1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29C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0FE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3C3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799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B85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EDC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7F2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9E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7D1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1EF687D8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D6AD" w14:textId="77777777" w:rsidR="00B121B2" w:rsidRPr="00B121B2" w:rsidRDefault="00344B2D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Penginputan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69A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744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588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39D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BE2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3F0B2D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0AC57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C473A41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392B46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E1F45E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A0F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E88B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062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97A1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BB5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561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502D5AC4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2FC0" w14:textId="77777777" w:rsidR="00B121B2" w:rsidRPr="00B121B2" w:rsidRDefault="00344B2D" w:rsidP="00344B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Web Coding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C12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C38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5F1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E1C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62C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BA0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09D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380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814F1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2C4216F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435E3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882B06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FD2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C88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AEDF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73F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7FF7BD18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E63E" w14:textId="77777777" w:rsidR="00B121B2" w:rsidRPr="00344B2D" w:rsidRDefault="00344B2D" w:rsidP="00B121B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D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ebugging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Testing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DEF2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BEA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1D9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9BD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889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912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251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CB7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465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FEC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08F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30B667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76787D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9D28F5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DD1760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2B8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17513C34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46DD" w14:textId="77777777" w:rsidR="00B121B2" w:rsidRPr="00344B2D" w:rsidRDefault="00344B2D" w:rsidP="00B121B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Desain &amp; Finishing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83F2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B7D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FC7B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EAE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63D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C522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92A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F58E5D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75F0D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A49D5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1346EB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3883C1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C7647D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AF359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CA7889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230058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1D79007D" w14:textId="77777777" w:rsidR="00900C14" w:rsidRDefault="00900C14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088B675E" w14:textId="77777777" w:rsidR="00B121B2" w:rsidRPr="00344B2D" w:rsidRDefault="00B121B2" w:rsidP="00B121B2">
      <w:pPr>
        <w:jc w:val="both"/>
        <w:rPr>
          <w:rFonts w:ascii="Palatino Linotype" w:hAnsi="Palatino Linotype"/>
          <w:iCs/>
          <w:sz w:val="24"/>
          <w:lang w:val="id-ID"/>
        </w:rPr>
      </w:pPr>
      <w:r>
        <w:rPr>
          <w:rFonts w:ascii="Palatino Linotype" w:hAnsi="Palatino Linotype"/>
          <w:iCs/>
          <w:sz w:val="24"/>
          <w:lang w:val="sv-SE"/>
        </w:rPr>
        <w:t xml:space="preserve">Timeline kegiatan </w:t>
      </w:r>
      <w:r w:rsidR="00344B2D">
        <w:rPr>
          <w:rFonts w:ascii="Palatino Linotype" w:hAnsi="Palatino Linotype"/>
          <w:iCs/>
          <w:sz w:val="24"/>
          <w:lang w:val="id-ID"/>
        </w:rPr>
        <w:t>SAIFUL APRIYANTO</w:t>
      </w:r>
    </w:p>
    <w:p w14:paraId="67093299" w14:textId="77777777" w:rsidR="00B121B2" w:rsidRDefault="00B121B2" w:rsidP="00B121B2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121B2" w:rsidRPr="00B121B2" w14:paraId="126AE7B4" w14:textId="77777777" w:rsidTr="009139F2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6E71349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9DBD373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14BCD4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40DEE5D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57E1EA8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B121B2" w:rsidRPr="00B121B2" w14:paraId="0F36031C" w14:textId="77777777" w:rsidTr="009139F2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A19C" w14:textId="77777777" w:rsidR="00B121B2" w:rsidRPr="00B121B2" w:rsidRDefault="00B121B2" w:rsidP="009139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90FA083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78D75F8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8F35D4B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B4EFAEA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FFC8F5D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714D10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4A2F4B3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A9228A0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42D8BC4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257D1F7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E1EE2EC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1F44AAD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3E1D1F9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9411280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06F988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43C7A8B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B121B2" w:rsidRPr="00B121B2" w14:paraId="56FDA46D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1022" w14:textId="77777777" w:rsidR="00B121B2" w:rsidRPr="00B121B2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Rancangan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D19C5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B6804C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08C4F9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182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B65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C81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FD2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9A7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047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05A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8E2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90B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AF3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EE9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50D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A86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4A1673C3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D318" w14:textId="77777777" w:rsidR="00B121B2" w:rsidRPr="00344B2D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365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22F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77B072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5CEC14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7D8C32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1C2FE7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F2A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895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058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0E7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B49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B1A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923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F81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2EF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BFA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2430FAEC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D0B0" w14:textId="77777777" w:rsidR="00B121B2" w:rsidRPr="00B121B2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Desain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C96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499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D3A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137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E65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E1C97B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F4ABE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73C31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611159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876047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356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7B8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B73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BCA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4BC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ACC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135C966B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F9EB" w14:textId="77777777" w:rsidR="00B121B2" w:rsidRPr="00B121B2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Desain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591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252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C91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709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26A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875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268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362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12C5A1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D892DD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B0C39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24C1EB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434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D5F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DA3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8C1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1899F162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39BF" w14:textId="77777777" w:rsidR="00B121B2" w:rsidRPr="00344B2D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Desain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UI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 xml:space="preserve"> &amp; Finishing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3B0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C2A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65B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056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3E3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E99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705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6FF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F17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CF9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319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9373C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CE371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B237ED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BC5B4A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4D8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782F9B21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F3D2" w14:textId="4C37A2C8" w:rsidR="00B121B2" w:rsidRPr="00344B2D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video promosi</w:t>
            </w:r>
            <w:r w:rsidR="00B47079"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, pembuatan user guide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BA7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7F1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362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6B7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F8D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41E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D13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B3882E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2025E3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FE5215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3D241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89F094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834EBF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14C915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171463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19FBD5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555F29BD" w14:textId="77777777" w:rsidR="00593609" w:rsidRDefault="00593609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3ED10F1A" w14:textId="77777777" w:rsidR="00B121B2" w:rsidRDefault="00344B2D" w:rsidP="00B121B2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Timeline kegiatan KRISNA SETIAWAN</w:t>
      </w:r>
    </w:p>
    <w:p w14:paraId="753D314F" w14:textId="77777777" w:rsidR="00B121B2" w:rsidRDefault="00B121B2" w:rsidP="00B121B2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121B2" w:rsidRPr="00B121B2" w14:paraId="6A2856BC" w14:textId="77777777" w:rsidTr="009139F2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47998DDF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8E48CAF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2F60C43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4413563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4AA090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B121B2" w:rsidRPr="00B121B2" w14:paraId="784F8A82" w14:textId="77777777" w:rsidTr="009139F2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44F4D" w14:textId="77777777" w:rsidR="00B121B2" w:rsidRPr="00B121B2" w:rsidRDefault="00B121B2" w:rsidP="009139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CB3111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CA48510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E91967F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2475E4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6F7AE78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6ECF6A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BC036D2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803E650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8A7649A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8CB441C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900A9A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97A6B4D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87342CF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8D6F73C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9D79230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E1009A9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E94A32" w:rsidRPr="00B121B2" w14:paraId="7FFF8B91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8FA5" w14:textId="77777777" w:rsidR="00E94A32" w:rsidRPr="00344B2D" w:rsidRDefault="00E94A32" w:rsidP="00E94A3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Rancangan 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B706E80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34C223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ACA037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5B8E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1035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8EE1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2E79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9E8A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F205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7426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9079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5469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33EA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3D8D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FDC5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7913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94A32" w:rsidRPr="00B121B2" w14:paraId="5B88D876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2653" w14:textId="77777777" w:rsidR="00E94A32" w:rsidRPr="00B121B2" w:rsidRDefault="00E94A32" w:rsidP="00E94A3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0050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E5CF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9A3401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DC9E33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51F123F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40BBD1F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3DF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995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035E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CF51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29A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7DC1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3FE4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BB15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09BF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A294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20EC9E66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18C2" w14:textId="77777777" w:rsidR="00B121B2" w:rsidRPr="00E94A32" w:rsidRDefault="00E94A32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Pengumpulan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Data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A7E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82E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383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C2E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6D8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4D11B8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518EB9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812136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880698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15D68F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938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9CA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AC5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D1E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A47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B07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03A42D76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6860" w14:textId="77777777" w:rsidR="00B121B2" w:rsidRPr="00E94A32" w:rsidRDefault="00E94A32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Desain UI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02F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952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D81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168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6F9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B39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EA9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803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8907E2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A44EB1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0FBEFC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C29988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5B1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4D1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F72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4DB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409021BC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B726" w14:textId="77777777" w:rsidR="00B121B2" w:rsidRPr="00E94A32" w:rsidRDefault="00E94A32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 xml:space="preserve">Pembuatan poster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F7E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731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18F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8CE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62B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CB3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DFE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921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540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319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254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093E4B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4B965D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783E50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F54EA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16B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763A4607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F173" w14:textId="77777777" w:rsidR="00B121B2" w:rsidRPr="00E94A32" w:rsidRDefault="00E94A32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Pembuatan laporan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C5E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3C4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732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3BF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82E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50F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583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4ADED7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F7B7E7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FB06B3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E0DBC6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0008CD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27BF0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FD8BF8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939281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0C4BAA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349D69D0" w14:textId="77777777" w:rsidR="00B121B2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15F1205D" w14:textId="5602603A" w:rsidR="00B121B2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34327A7F" w14:textId="0F92236B" w:rsidR="007C1CF8" w:rsidRDefault="007C1CF8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74658C12" w14:textId="76BB8453" w:rsidR="007C1CF8" w:rsidRDefault="007C1CF8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12D052AD" w14:textId="77777777" w:rsidR="007C1CF8" w:rsidRPr="00C42EDE" w:rsidRDefault="007C1CF8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7F5189EE" w14:textId="684297F8" w:rsidR="00E4120C" w:rsidRDefault="006F678A" w:rsidP="00E4120C">
      <w:pPr>
        <w:pStyle w:val="Heading1"/>
        <w:numPr>
          <w:ilvl w:val="0"/>
          <w:numId w:val="0"/>
        </w:numPr>
      </w:pPr>
      <w:r w:rsidRPr="00C42EDE">
        <w:t xml:space="preserve">Daftar </w:t>
      </w:r>
      <w:r w:rsidR="004D608B">
        <w:t>reverensi</w:t>
      </w:r>
    </w:p>
    <w:p w14:paraId="5DCCE79F" w14:textId="4C251AFA" w:rsidR="00E4120C" w:rsidRDefault="00E4120C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4120C">
        <w:rPr>
          <w:sz w:val="24"/>
          <w:szCs w:val="24"/>
        </w:rPr>
        <w:t xml:space="preserve"> </w:t>
      </w:r>
      <w:hyperlink r:id="rId13" w:history="1">
        <w:r w:rsidRPr="00045F69">
          <w:rPr>
            <w:rStyle w:val="Hyperlink"/>
            <w:sz w:val="24"/>
            <w:szCs w:val="24"/>
          </w:rPr>
          <w:t>http://www.pengertianku.net/2014/09/mengetahui-pengertian-website-dan-jenisnya.html</w:t>
        </w:r>
      </w:hyperlink>
    </w:p>
    <w:p w14:paraId="37CC6178" w14:textId="1FA9365F" w:rsidR="00E4120C" w:rsidRDefault="00EA1ACB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4" w:history="1">
        <w:r w:rsidR="00900C14" w:rsidRPr="00055C6A">
          <w:rPr>
            <w:rStyle w:val="Hyperlink"/>
            <w:sz w:val="24"/>
            <w:szCs w:val="24"/>
          </w:rPr>
          <w:t>http://storyland21.blogspot.co.id/2013/01/pengertian-website-interaktif.html</w:t>
        </w:r>
      </w:hyperlink>
    </w:p>
    <w:p w14:paraId="45FA6949" w14:textId="4C926062" w:rsidR="00900C14" w:rsidRPr="00B47079" w:rsidRDefault="00EA1ACB" w:rsidP="00B47079">
      <w:pPr>
        <w:pStyle w:val="ListParagraph"/>
        <w:numPr>
          <w:ilvl w:val="0"/>
          <w:numId w:val="15"/>
        </w:numPr>
        <w:rPr>
          <w:rStyle w:val="Hyperlink"/>
          <w:color w:val="auto"/>
          <w:sz w:val="24"/>
          <w:szCs w:val="24"/>
          <w:u w:val="none"/>
        </w:rPr>
      </w:pPr>
      <w:hyperlink r:id="rId15" w:history="1">
        <w:r w:rsidR="00900C14" w:rsidRPr="00055C6A">
          <w:rPr>
            <w:rStyle w:val="Hyperlink"/>
            <w:sz w:val="24"/>
            <w:szCs w:val="24"/>
          </w:rPr>
          <w:t>http://informationskami.blogspot.co.id/2009/10/contoh-judul-beserta-rumusan-dan.html</w:t>
        </w:r>
      </w:hyperlink>
    </w:p>
    <w:p w14:paraId="26885BE1" w14:textId="6E0805D1" w:rsidR="00B47079" w:rsidRDefault="00EA1ACB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6" w:history="1">
        <w:r w:rsidR="00B47079" w:rsidRPr="00D47215">
          <w:rPr>
            <w:rStyle w:val="Hyperlink"/>
            <w:sz w:val="24"/>
            <w:szCs w:val="24"/>
          </w:rPr>
          <w:t>http://www.w3schools.com/html/default.asp</w:t>
        </w:r>
      </w:hyperlink>
    </w:p>
    <w:p w14:paraId="6295408D" w14:textId="36C619E1" w:rsidR="00B47079" w:rsidRDefault="00EA1ACB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7" w:history="1">
        <w:r w:rsidR="00B47079" w:rsidRPr="00D47215">
          <w:rPr>
            <w:rStyle w:val="Hyperlink"/>
            <w:sz w:val="24"/>
            <w:szCs w:val="24"/>
          </w:rPr>
          <w:t>http://www.w3schools.com/css/default.asp</w:t>
        </w:r>
      </w:hyperlink>
    </w:p>
    <w:p w14:paraId="12217004" w14:textId="22E17D83" w:rsidR="00B47079" w:rsidRDefault="00EA1ACB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8" w:history="1">
        <w:r w:rsidR="00B47079" w:rsidRPr="00D47215">
          <w:rPr>
            <w:rStyle w:val="Hyperlink"/>
            <w:sz w:val="24"/>
            <w:szCs w:val="24"/>
          </w:rPr>
          <w:t>http://www.w3schools.com/php/default.asp</w:t>
        </w:r>
      </w:hyperlink>
    </w:p>
    <w:p w14:paraId="44CF8F80" w14:textId="02142DC6" w:rsidR="00B47079" w:rsidRDefault="00EA1ACB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9" w:history="1">
        <w:r w:rsidR="00B47079" w:rsidRPr="00D47215">
          <w:rPr>
            <w:rStyle w:val="Hyperlink"/>
            <w:sz w:val="24"/>
            <w:szCs w:val="24"/>
          </w:rPr>
          <w:t>https://www.codecademy.com/learn/learn-sql</w:t>
        </w:r>
      </w:hyperlink>
    </w:p>
    <w:p w14:paraId="151D9103" w14:textId="2B6EAA02" w:rsidR="00B47079" w:rsidRDefault="00EA1ACB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20" w:history="1">
        <w:r w:rsidR="00B47079" w:rsidRPr="00D47215">
          <w:rPr>
            <w:rStyle w:val="Hyperlink"/>
            <w:sz w:val="24"/>
            <w:szCs w:val="24"/>
          </w:rPr>
          <w:t>https://www.codecademy.com/learn/php</w:t>
        </w:r>
      </w:hyperlink>
    </w:p>
    <w:p w14:paraId="4959A822" w14:textId="14E96656" w:rsidR="00B47079" w:rsidRDefault="00EA1ACB" w:rsidP="00B6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21" w:history="1">
        <w:r w:rsidR="00B67079" w:rsidRPr="00D47215">
          <w:rPr>
            <w:rStyle w:val="Hyperlink"/>
            <w:sz w:val="24"/>
            <w:szCs w:val="24"/>
          </w:rPr>
          <w:t>http://www.sman1-prob.sch.id/</w:t>
        </w:r>
      </w:hyperlink>
    </w:p>
    <w:p w14:paraId="66139516" w14:textId="258ABA86" w:rsidR="00B67079" w:rsidRDefault="00EA1ACB" w:rsidP="00B6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22" w:history="1">
        <w:r w:rsidR="00B67079" w:rsidRPr="00D47215">
          <w:rPr>
            <w:rStyle w:val="Hyperlink"/>
            <w:sz w:val="24"/>
            <w:szCs w:val="24"/>
          </w:rPr>
          <w:t>http://sman1-tawangsari.sch.id/</w:t>
        </w:r>
      </w:hyperlink>
    </w:p>
    <w:p w14:paraId="2C3B2691" w14:textId="77777777" w:rsidR="00B67079" w:rsidRPr="00B67079" w:rsidRDefault="00B67079" w:rsidP="00B67079">
      <w:pPr>
        <w:ind w:left="1440"/>
        <w:rPr>
          <w:sz w:val="24"/>
          <w:szCs w:val="24"/>
        </w:rPr>
      </w:pPr>
    </w:p>
    <w:p w14:paraId="66549485" w14:textId="77777777" w:rsidR="00900C14" w:rsidRPr="00E4120C" w:rsidRDefault="00900C14" w:rsidP="00F239DF">
      <w:pPr>
        <w:pStyle w:val="ListParagraph"/>
        <w:ind w:left="1800"/>
        <w:rPr>
          <w:sz w:val="24"/>
          <w:szCs w:val="24"/>
        </w:rPr>
      </w:pP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p w14:paraId="39F68C71" w14:textId="77777777" w:rsidR="001000C4" w:rsidRDefault="001000C4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</w:rPr>
      </w:pPr>
    </w:p>
    <w:p w14:paraId="5FB2E914" w14:textId="77777777" w:rsidR="001B6C4F" w:rsidRPr="00C42EDE" w:rsidRDefault="001B6C4F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  <w:lang w:val="it-IT"/>
        </w:rPr>
      </w:pPr>
    </w:p>
    <w:sectPr w:rsidR="001B6C4F" w:rsidRPr="00C42EDE" w:rsidSect="00B069B7">
      <w:headerReference w:type="even" r:id="rId23"/>
      <w:headerReference w:type="default" r:id="rId24"/>
      <w:footerReference w:type="even" r:id="rId25"/>
      <w:footerReference w:type="default" r:id="rId26"/>
      <w:pgSz w:w="11909" w:h="16834" w:code="9"/>
      <w:pgMar w:top="1418" w:right="1418" w:bottom="1418" w:left="1701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5609C" w14:textId="77777777" w:rsidR="000B6B21" w:rsidRDefault="000B6B21">
      <w:r>
        <w:separator/>
      </w:r>
    </w:p>
  </w:endnote>
  <w:endnote w:type="continuationSeparator" w:id="0">
    <w:p w14:paraId="61567638" w14:textId="77777777" w:rsidR="000B6B21" w:rsidRDefault="000B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A057F" w14:textId="77777777" w:rsidR="00EA1ACB" w:rsidRDefault="00EA1ACB" w:rsidP="00D24F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719707" w14:textId="77777777" w:rsidR="00EA1ACB" w:rsidRDefault="00EA1A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A5BF1" w14:textId="77777777" w:rsidR="00EA1ACB" w:rsidRPr="00D370F2" w:rsidRDefault="00EA1ACB" w:rsidP="00A24DC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ACB2A" w14:textId="77777777" w:rsidR="000B6B21" w:rsidRDefault="000B6B21">
      <w:r>
        <w:separator/>
      </w:r>
    </w:p>
  </w:footnote>
  <w:footnote w:type="continuationSeparator" w:id="0">
    <w:p w14:paraId="60941F52" w14:textId="77777777" w:rsidR="000B6B21" w:rsidRDefault="000B6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3865" w14:textId="77777777" w:rsidR="00EA1ACB" w:rsidRDefault="00EA1AC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853513C" w14:textId="77777777" w:rsidR="00EA1ACB" w:rsidRDefault="00EA1AC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82076" w14:textId="77777777" w:rsidR="00EA1ACB" w:rsidRDefault="00EA1ACB" w:rsidP="00D370F2">
    <w:pPr>
      <w:pStyle w:val="Header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6C43"/>
    <w:multiLevelType w:val="multilevel"/>
    <w:tmpl w:val="C19E75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E95F2F"/>
    <w:multiLevelType w:val="hybridMultilevel"/>
    <w:tmpl w:val="0B20306A"/>
    <w:lvl w:ilvl="0" w:tplc="F3D61AF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42A6"/>
    <w:multiLevelType w:val="hybridMultilevel"/>
    <w:tmpl w:val="F1725026"/>
    <w:lvl w:ilvl="0" w:tplc="490600F8">
      <w:start w:val="1"/>
      <w:numFmt w:val="decimal"/>
      <w:lvlText w:val="%1.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BA56CB"/>
    <w:multiLevelType w:val="hybridMultilevel"/>
    <w:tmpl w:val="CDEEC1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838DD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99682B"/>
    <w:multiLevelType w:val="hybridMultilevel"/>
    <w:tmpl w:val="44864B66"/>
    <w:lvl w:ilvl="0" w:tplc="30EADFE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3EC4F87"/>
    <w:multiLevelType w:val="hybridMultilevel"/>
    <w:tmpl w:val="AB1AAC4A"/>
    <w:lvl w:ilvl="0" w:tplc="593E1E8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73013F0"/>
    <w:multiLevelType w:val="multilevel"/>
    <w:tmpl w:val="CBAE7664"/>
    <w:lvl w:ilvl="0">
      <w:start w:val="2"/>
      <w:numFmt w:val="decimal"/>
      <w:pStyle w:val="StyleBodyText2TimesNewRoman12ptBoldItalicCharCharCharCharCharCharCharCharCharCharCharCharCharCharCharChar"/>
      <w:lvlText w:val="%1."/>
      <w:lvlJc w:val="left"/>
      <w:pPr>
        <w:tabs>
          <w:tab w:val="num" w:pos="576"/>
        </w:tabs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D3C19AB"/>
    <w:multiLevelType w:val="hybridMultilevel"/>
    <w:tmpl w:val="0EF04A88"/>
    <w:lvl w:ilvl="0" w:tplc="D0747CCC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27829"/>
    <w:multiLevelType w:val="hybridMultilevel"/>
    <w:tmpl w:val="184EEA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F69B3"/>
    <w:multiLevelType w:val="multilevel"/>
    <w:tmpl w:val="C1B23B3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648" w:hanging="648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Heading4Left0Firstline025BottomNobord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51A6AEA"/>
    <w:multiLevelType w:val="hybridMultilevel"/>
    <w:tmpl w:val="1890CE44"/>
    <w:lvl w:ilvl="0" w:tplc="6860C326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861A5"/>
    <w:multiLevelType w:val="hybridMultilevel"/>
    <w:tmpl w:val="98927DF2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23B0E53"/>
    <w:multiLevelType w:val="hybridMultilevel"/>
    <w:tmpl w:val="91340608"/>
    <w:lvl w:ilvl="0" w:tplc="999A556C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E195B9F"/>
    <w:multiLevelType w:val="hybridMultilevel"/>
    <w:tmpl w:val="76E48808"/>
    <w:lvl w:ilvl="0" w:tplc="C3AC550E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7F1448"/>
    <w:multiLevelType w:val="hybridMultilevel"/>
    <w:tmpl w:val="1D6405D2"/>
    <w:lvl w:ilvl="0" w:tplc="3368A2DA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494162"/>
    <w:multiLevelType w:val="hybridMultilevel"/>
    <w:tmpl w:val="139CAB82"/>
    <w:lvl w:ilvl="0" w:tplc="D5D633C2">
      <w:start w:val="1"/>
      <w:numFmt w:val="decimal"/>
      <w:lvlText w:val="[%1]"/>
      <w:lvlJc w:val="center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8F0941"/>
    <w:multiLevelType w:val="hybridMultilevel"/>
    <w:tmpl w:val="2452C5BE"/>
    <w:lvl w:ilvl="0" w:tplc="81CC165C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0C3306"/>
    <w:multiLevelType w:val="hybridMultilevel"/>
    <w:tmpl w:val="D7BAA200"/>
    <w:lvl w:ilvl="0" w:tplc="04DE1160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EA1F1F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4901B19"/>
    <w:multiLevelType w:val="hybridMultilevel"/>
    <w:tmpl w:val="F540449C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70574"/>
    <w:multiLevelType w:val="multilevel"/>
    <w:tmpl w:val="B3B47D94"/>
    <w:lvl w:ilvl="0">
      <w:start w:val="2"/>
      <w:numFmt w:val="decimal"/>
      <w:lvlText w:val="%1."/>
      <w:lvlJc w:val="left"/>
      <w:pPr>
        <w:tabs>
          <w:tab w:val="num" w:pos="576"/>
        </w:tabs>
        <w:ind w:left="648" w:hanging="64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92A1EC2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21"/>
  </w:num>
  <w:num w:numId="4">
    <w:abstractNumId w:val="10"/>
  </w:num>
  <w:num w:numId="5">
    <w:abstractNumId w:val="16"/>
  </w:num>
  <w:num w:numId="6">
    <w:abstractNumId w:val="11"/>
  </w:num>
  <w:num w:numId="7">
    <w:abstractNumId w:val="8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4"/>
  </w:num>
  <w:num w:numId="14">
    <w:abstractNumId w:val="2"/>
  </w:num>
  <w:num w:numId="15">
    <w:abstractNumId w:val="12"/>
  </w:num>
  <w:num w:numId="16">
    <w:abstractNumId w:val="3"/>
  </w:num>
  <w:num w:numId="17">
    <w:abstractNumId w:val="9"/>
  </w:num>
  <w:num w:numId="18">
    <w:abstractNumId w:val="15"/>
  </w:num>
  <w:num w:numId="19">
    <w:abstractNumId w:val="0"/>
  </w:num>
  <w:num w:numId="20">
    <w:abstractNumId w:val="5"/>
  </w:num>
  <w:num w:numId="21">
    <w:abstractNumId w:val="22"/>
  </w:num>
  <w:num w:numId="22">
    <w:abstractNumId w:val="19"/>
  </w:num>
  <w:num w:numId="23">
    <w:abstractNumId w:val="4"/>
  </w:num>
  <w:num w:numId="24">
    <w:abstractNumId w:val="20"/>
  </w:num>
  <w:num w:numId="25">
    <w:abstractNumId w:val="6"/>
  </w:num>
  <w:num w:numId="26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9D"/>
    <w:rsid w:val="00000EEA"/>
    <w:rsid w:val="00001079"/>
    <w:rsid w:val="0000361C"/>
    <w:rsid w:val="0000798B"/>
    <w:rsid w:val="00007BA3"/>
    <w:rsid w:val="000112BD"/>
    <w:rsid w:val="0001235A"/>
    <w:rsid w:val="000127F4"/>
    <w:rsid w:val="0001390F"/>
    <w:rsid w:val="000145A5"/>
    <w:rsid w:val="00014742"/>
    <w:rsid w:val="00014E24"/>
    <w:rsid w:val="000150D0"/>
    <w:rsid w:val="000164E6"/>
    <w:rsid w:val="00016D59"/>
    <w:rsid w:val="00020EE9"/>
    <w:rsid w:val="00021B72"/>
    <w:rsid w:val="00022A0B"/>
    <w:rsid w:val="00024201"/>
    <w:rsid w:val="00024606"/>
    <w:rsid w:val="00024F40"/>
    <w:rsid w:val="00025647"/>
    <w:rsid w:val="000276EC"/>
    <w:rsid w:val="000277EC"/>
    <w:rsid w:val="000307F6"/>
    <w:rsid w:val="00031263"/>
    <w:rsid w:val="00032007"/>
    <w:rsid w:val="000327F4"/>
    <w:rsid w:val="0003343D"/>
    <w:rsid w:val="00033F2D"/>
    <w:rsid w:val="000356CE"/>
    <w:rsid w:val="00035A81"/>
    <w:rsid w:val="000379EE"/>
    <w:rsid w:val="0004013E"/>
    <w:rsid w:val="00040C82"/>
    <w:rsid w:val="00040CE1"/>
    <w:rsid w:val="00041C7A"/>
    <w:rsid w:val="00041DBA"/>
    <w:rsid w:val="0004348F"/>
    <w:rsid w:val="00043C08"/>
    <w:rsid w:val="00045ECC"/>
    <w:rsid w:val="00047184"/>
    <w:rsid w:val="000472F9"/>
    <w:rsid w:val="0005141E"/>
    <w:rsid w:val="0005189C"/>
    <w:rsid w:val="0005354C"/>
    <w:rsid w:val="000536DF"/>
    <w:rsid w:val="00053BB3"/>
    <w:rsid w:val="00054075"/>
    <w:rsid w:val="00055405"/>
    <w:rsid w:val="00055415"/>
    <w:rsid w:val="00056980"/>
    <w:rsid w:val="00057BC9"/>
    <w:rsid w:val="00057C40"/>
    <w:rsid w:val="0006021A"/>
    <w:rsid w:val="000615E0"/>
    <w:rsid w:val="00061F91"/>
    <w:rsid w:val="00062661"/>
    <w:rsid w:val="00063C50"/>
    <w:rsid w:val="00064708"/>
    <w:rsid w:val="000657ED"/>
    <w:rsid w:val="0006748F"/>
    <w:rsid w:val="000679D8"/>
    <w:rsid w:val="00067CB1"/>
    <w:rsid w:val="0007109B"/>
    <w:rsid w:val="000711B0"/>
    <w:rsid w:val="00073C8B"/>
    <w:rsid w:val="0007488C"/>
    <w:rsid w:val="000750D7"/>
    <w:rsid w:val="000760D1"/>
    <w:rsid w:val="00076923"/>
    <w:rsid w:val="00076D36"/>
    <w:rsid w:val="000772DC"/>
    <w:rsid w:val="00077DE2"/>
    <w:rsid w:val="000806AC"/>
    <w:rsid w:val="00081A22"/>
    <w:rsid w:val="00081B5E"/>
    <w:rsid w:val="00082172"/>
    <w:rsid w:val="00083DF8"/>
    <w:rsid w:val="00084286"/>
    <w:rsid w:val="0008470F"/>
    <w:rsid w:val="00086384"/>
    <w:rsid w:val="00086B45"/>
    <w:rsid w:val="0009140B"/>
    <w:rsid w:val="0009205F"/>
    <w:rsid w:val="00092249"/>
    <w:rsid w:val="000924D1"/>
    <w:rsid w:val="000925B7"/>
    <w:rsid w:val="00093AF9"/>
    <w:rsid w:val="00094207"/>
    <w:rsid w:val="000958AF"/>
    <w:rsid w:val="000958DD"/>
    <w:rsid w:val="000969EA"/>
    <w:rsid w:val="000A0D4D"/>
    <w:rsid w:val="000A1325"/>
    <w:rsid w:val="000A1CC6"/>
    <w:rsid w:val="000A2E9D"/>
    <w:rsid w:val="000A332D"/>
    <w:rsid w:val="000A3D93"/>
    <w:rsid w:val="000A415D"/>
    <w:rsid w:val="000B00AC"/>
    <w:rsid w:val="000B0E7D"/>
    <w:rsid w:val="000B10D6"/>
    <w:rsid w:val="000B51D6"/>
    <w:rsid w:val="000B5BB6"/>
    <w:rsid w:val="000B5E3C"/>
    <w:rsid w:val="000B6B21"/>
    <w:rsid w:val="000B7283"/>
    <w:rsid w:val="000B7F82"/>
    <w:rsid w:val="000C02CA"/>
    <w:rsid w:val="000C0D76"/>
    <w:rsid w:val="000C1161"/>
    <w:rsid w:val="000C19E2"/>
    <w:rsid w:val="000C3962"/>
    <w:rsid w:val="000C3D8D"/>
    <w:rsid w:val="000C449D"/>
    <w:rsid w:val="000C49E3"/>
    <w:rsid w:val="000C4DE7"/>
    <w:rsid w:val="000C4E01"/>
    <w:rsid w:val="000C6740"/>
    <w:rsid w:val="000C7878"/>
    <w:rsid w:val="000D086B"/>
    <w:rsid w:val="000D10E8"/>
    <w:rsid w:val="000D2598"/>
    <w:rsid w:val="000D29AE"/>
    <w:rsid w:val="000D3103"/>
    <w:rsid w:val="000D4F42"/>
    <w:rsid w:val="000D51C7"/>
    <w:rsid w:val="000D5671"/>
    <w:rsid w:val="000D71EC"/>
    <w:rsid w:val="000D784A"/>
    <w:rsid w:val="000D7C07"/>
    <w:rsid w:val="000D7F0D"/>
    <w:rsid w:val="000E05A2"/>
    <w:rsid w:val="000E0902"/>
    <w:rsid w:val="000E4216"/>
    <w:rsid w:val="000E4491"/>
    <w:rsid w:val="000E5332"/>
    <w:rsid w:val="000E646D"/>
    <w:rsid w:val="000E6C94"/>
    <w:rsid w:val="000E6EAC"/>
    <w:rsid w:val="000E70BC"/>
    <w:rsid w:val="000F0347"/>
    <w:rsid w:val="000F0E5D"/>
    <w:rsid w:val="000F2BC6"/>
    <w:rsid w:val="000F4799"/>
    <w:rsid w:val="000F489A"/>
    <w:rsid w:val="000F5169"/>
    <w:rsid w:val="000F5600"/>
    <w:rsid w:val="000F5729"/>
    <w:rsid w:val="000F5BE9"/>
    <w:rsid w:val="000F5F98"/>
    <w:rsid w:val="000F6DA7"/>
    <w:rsid w:val="000F735F"/>
    <w:rsid w:val="001000C4"/>
    <w:rsid w:val="001009C6"/>
    <w:rsid w:val="00101127"/>
    <w:rsid w:val="00101DCE"/>
    <w:rsid w:val="00101FA4"/>
    <w:rsid w:val="00102239"/>
    <w:rsid w:val="00104AD6"/>
    <w:rsid w:val="00107314"/>
    <w:rsid w:val="00107923"/>
    <w:rsid w:val="00107D4F"/>
    <w:rsid w:val="00111EA4"/>
    <w:rsid w:val="001123A2"/>
    <w:rsid w:val="00112BB3"/>
    <w:rsid w:val="001156C5"/>
    <w:rsid w:val="00116068"/>
    <w:rsid w:val="001168DE"/>
    <w:rsid w:val="00116E22"/>
    <w:rsid w:val="0011734B"/>
    <w:rsid w:val="001178D2"/>
    <w:rsid w:val="00117DC6"/>
    <w:rsid w:val="00120C6B"/>
    <w:rsid w:val="00120CBB"/>
    <w:rsid w:val="00122099"/>
    <w:rsid w:val="00122BC1"/>
    <w:rsid w:val="00122D19"/>
    <w:rsid w:val="001236B8"/>
    <w:rsid w:val="00123CAC"/>
    <w:rsid w:val="00123D98"/>
    <w:rsid w:val="00123FD6"/>
    <w:rsid w:val="001255C7"/>
    <w:rsid w:val="00125B29"/>
    <w:rsid w:val="00126B52"/>
    <w:rsid w:val="00126CE3"/>
    <w:rsid w:val="00127385"/>
    <w:rsid w:val="00127F8F"/>
    <w:rsid w:val="00131288"/>
    <w:rsid w:val="00131CA8"/>
    <w:rsid w:val="00131F7F"/>
    <w:rsid w:val="0013245F"/>
    <w:rsid w:val="00132B0A"/>
    <w:rsid w:val="0013394E"/>
    <w:rsid w:val="00133F10"/>
    <w:rsid w:val="00134069"/>
    <w:rsid w:val="001340CE"/>
    <w:rsid w:val="00134D4A"/>
    <w:rsid w:val="001369D8"/>
    <w:rsid w:val="00140322"/>
    <w:rsid w:val="001405B9"/>
    <w:rsid w:val="00140BA9"/>
    <w:rsid w:val="00143544"/>
    <w:rsid w:val="00144D16"/>
    <w:rsid w:val="001461A8"/>
    <w:rsid w:val="00146233"/>
    <w:rsid w:val="0014627A"/>
    <w:rsid w:val="00146D18"/>
    <w:rsid w:val="00151B86"/>
    <w:rsid w:val="001523DC"/>
    <w:rsid w:val="00152F2B"/>
    <w:rsid w:val="001531D0"/>
    <w:rsid w:val="00153F37"/>
    <w:rsid w:val="0015493F"/>
    <w:rsid w:val="00154AA3"/>
    <w:rsid w:val="00154C4C"/>
    <w:rsid w:val="001555A2"/>
    <w:rsid w:val="001561EE"/>
    <w:rsid w:val="00157A0F"/>
    <w:rsid w:val="001600B1"/>
    <w:rsid w:val="001607FF"/>
    <w:rsid w:val="00161BA1"/>
    <w:rsid w:val="00162ED6"/>
    <w:rsid w:val="00164233"/>
    <w:rsid w:val="0016443B"/>
    <w:rsid w:val="001646D5"/>
    <w:rsid w:val="001657FD"/>
    <w:rsid w:val="00165ACD"/>
    <w:rsid w:val="00165F59"/>
    <w:rsid w:val="001679F1"/>
    <w:rsid w:val="00170CC7"/>
    <w:rsid w:val="00171030"/>
    <w:rsid w:val="00171544"/>
    <w:rsid w:val="0017174C"/>
    <w:rsid w:val="00171F65"/>
    <w:rsid w:val="00174B14"/>
    <w:rsid w:val="001757E5"/>
    <w:rsid w:val="0017610D"/>
    <w:rsid w:val="001769F5"/>
    <w:rsid w:val="00176EE1"/>
    <w:rsid w:val="00177973"/>
    <w:rsid w:val="001806F2"/>
    <w:rsid w:val="00181B52"/>
    <w:rsid w:val="00181B85"/>
    <w:rsid w:val="00183B23"/>
    <w:rsid w:val="001855C1"/>
    <w:rsid w:val="001862A3"/>
    <w:rsid w:val="00190C48"/>
    <w:rsid w:val="001915E1"/>
    <w:rsid w:val="001928E9"/>
    <w:rsid w:val="0019423D"/>
    <w:rsid w:val="00194AA4"/>
    <w:rsid w:val="00195467"/>
    <w:rsid w:val="00195DAC"/>
    <w:rsid w:val="001A2AC9"/>
    <w:rsid w:val="001A3483"/>
    <w:rsid w:val="001A3DF5"/>
    <w:rsid w:val="001A4586"/>
    <w:rsid w:val="001A48C5"/>
    <w:rsid w:val="001A548C"/>
    <w:rsid w:val="001A6208"/>
    <w:rsid w:val="001A62EC"/>
    <w:rsid w:val="001A6F4B"/>
    <w:rsid w:val="001B0A95"/>
    <w:rsid w:val="001B1666"/>
    <w:rsid w:val="001B1E79"/>
    <w:rsid w:val="001B22EE"/>
    <w:rsid w:val="001B2594"/>
    <w:rsid w:val="001B3E51"/>
    <w:rsid w:val="001B47BA"/>
    <w:rsid w:val="001B6A40"/>
    <w:rsid w:val="001B6C4F"/>
    <w:rsid w:val="001B77BD"/>
    <w:rsid w:val="001C0179"/>
    <w:rsid w:val="001C0B0D"/>
    <w:rsid w:val="001C1CA1"/>
    <w:rsid w:val="001C4320"/>
    <w:rsid w:val="001C46BB"/>
    <w:rsid w:val="001C718F"/>
    <w:rsid w:val="001C7DE7"/>
    <w:rsid w:val="001D0002"/>
    <w:rsid w:val="001D0AAA"/>
    <w:rsid w:val="001D0BFB"/>
    <w:rsid w:val="001D1921"/>
    <w:rsid w:val="001D210F"/>
    <w:rsid w:val="001D219E"/>
    <w:rsid w:val="001D2708"/>
    <w:rsid w:val="001D4099"/>
    <w:rsid w:val="001D4118"/>
    <w:rsid w:val="001D5759"/>
    <w:rsid w:val="001D5FA6"/>
    <w:rsid w:val="001D7212"/>
    <w:rsid w:val="001E0C9A"/>
    <w:rsid w:val="001E0FD9"/>
    <w:rsid w:val="001E11D8"/>
    <w:rsid w:val="001E3BA4"/>
    <w:rsid w:val="001E4A6C"/>
    <w:rsid w:val="001E50AC"/>
    <w:rsid w:val="001E5FD7"/>
    <w:rsid w:val="001E7515"/>
    <w:rsid w:val="001F0D63"/>
    <w:rsid w:val="001F31CA"/>
    <w:rsid w:val="001F36E5"/>
    <w:rsid w:val="001F387F"/>
    <w:rsid w:val="001F480C"/>
    <w:rsid w:val="001F6715"/>
    <w:rsid w:val="001F7132"/>
    <w:rsid w:val="001F77A7"/>
    <w:rsid w:val="001F7C91"/>
    <w:rsid w:val="00200761"/>
    <w:rsid w:val="00200776"/>
    <w:rsid w:val="00200BB8"/>
    <w:rsid w:val="0020148D"/>
    <w:rsid w:val="00201941"/>
    <w:rsid w:val="00201BC1"/>
    <w:rsid w:val="002023DD"/>
    <w:rsid w:val="002031E7"/>
    <w:rsid w:val="00203ED5"/>
    <w:rsid w:val="00204000"/>
    <w:rsid w:val="00204793"/>
    <w:rsid w:val="00205680"/>
    <w:rsid w:val="002100A5"/>
    <w:rsid w:val="00210592"/>
    <w:rsid w:val="00210650"/>
    <w:rsid w:val="00211AB6"/>
    <w:rsid w:val="00211E0E"/>
    <w:rsid w:val="00213628"/>
    <w:rsid w:val="002137E3"/>
    <w:rsid w:val="00214025"/>
    <w:rsid w:val="00215188"/>
    <w:rsid w:val="002153AA"/>
    <w:rsid w:val="002159D1"/>
    <w:rsid w:val="00215BF1"/>
    <w:rsid w:val="002160E7"/>
    <w:rsid w:val="0021612D"/>
    <w:rsid w:val="002162B6"/>
    <w:rsid w:val="002164DA"/>
    <w:rsid w:val="002171F5"/>
    <w:rsid w:val="0021747A"/>
    <w:rsid w:val="002202E6"/>
    <w:rsid w:val="002202E9"/>
    <w:rsid w:val="00222BB9"/>
    <w:rsid w:val="00223276"/>
    <w:rsid w:val="0022374D"/>
    <w:rsid w:val="00224203"/>
    <w:rsid w:val="002243DA"/>
    <w:rsid w:val="002258D2"/>
    <w:rsid w:val="00225A1D"/>
    <w:rsid w:val="00226114"/>
    <w:rsid w:val="002266A7"/>
    <w:rsid w:val="00226C9A"/>
    <w:rsid w:val="002279BF"/>
    <w:rsid w:val="0023105F"/>
    <w:rsid w:val="00231183"/>
    <w:rsid w:val="00231F43"/>
    <w:rsid w:val="0023253D"/>
    <w:rsid w:val="00232D87"/>
    <w:rsid w:val="00232DA2"/>
    <w:rsid w:val="00233176"/>
    <w:rsid w:val="00233762"/>
    <w:rsid w:val="00233A8F"/>
    <w:rsid w:val="002342AA"/>
    <w:rsid w:val="00234620"/>
    <w:rsid w:val="0023616B"/>
    <w:rsid w:val="0023702E"/>
    <w:rsid w:val="00240534"/>
    <w:rsid w:val="002416DD"/>
    <w:rsid w:val="00242AD5"/>
    <w:rsid w:val="002438AC"/>
    <w:rsid w:val="00243B79"/>
    <w:rsid w:val="00244366"/>
    <w:rsid w:val="002450BC"/>
    <w:rsid w:val="00251269"/>
    <w:rsid w:val="002518B0"/>
    <w:rsid w:val="00251A81"/>
    <w:rsid w:val="00251CC1"/>
    <w:rsid w:val="002524CD"/>
    <w:rsid w:val="002525DD"/>
    <w:rsid w:val="002530FD"/>
    <w:rsid w:val="002531E4"/>
    <w:rsid w:val="00253CED"/>
    <w:rsid w:val="00254672"/>
    <w:rsid w:val="00254D1F"/>
    <w:rsid w:val="00254E87"/>
    <w:rsid w:val="00255063"/>
    <w:rsid w:val="00255494"/>
    <w:rsid w:val="002556A8"/>
    <w:rsid w:val="00256197"/>
    <w:rsid w:val="00256664"/>
    <w:rsid w:val="00257F53"/>
    <w:rsid w:val="00260052"/>
    <w:rsid w:val="002617D5"/>
    <w:rsid w:val="00261990"/>
    <w:rsid w:val="00261BB8"/>
    <w:rsid w:val="00261E2C"/>
    <w:rsid w:val="002621E3"/>
    <w:rsid w:val="00263006"/>
    <w:rsid w:val="00263ABB"/>
    <w:rsid w:val="00263C08"/>
    <w:rsid w:val="00263D11"/>
    <w:rsid w:val="00264B83"/>
    <w:rsid w:val="00265B88"/>
    <w:rsid w:val="00265BD2"/>
    <w:rsid w:val="00266FF8"/>
    <w:rsid w:val="00267084"/>
    <w:rsid w:val="002677D1"/>
    <w:rsid w:val="00267802"/>
    <w:rsid w:val="00267DFF"/>
    <w:rsid w:val="002704F6"/>
    <w:rsid w:val="002726C5"/>
    <w:rsid w:val="00273F58"/>
    <w:rsid w:val="00274517"/>
    <w:rsid w:val="00275513"/>
    <w:rsid w:val="00275684"/>
    <w:rsid w:val="0027573A"/>
    <w:rsid w:val="00280952"/>
    <w:rsid w:val="002815EE"/>
    <w:rsid w:val="002821FE"/>
    <w:rsid w:val="00282F90"/>
    <w:rsid w:val="00282FD3"/>
    <w:rsid w:val="0028354D"/>
    <w:rsid w:val="002835CC"/>
    <w:rsid w:val="002839FF"/>
    <w:rsid w:val="00283C2D"/>
    <w:rsid w:val="00284F75"/>
    <w:rsid w:val="002861D6"/>
    <w:rsid w:val="002872DA"/>
    <w:rsid w:val="00291D57"/>
    <w:rsid w:val="00292798"/>
    <w:rsid w:val="00293055"/>
    <w:rsid w:val="0029381A"/>
    <w:rsid w:val="00293C65"/>
    <w:rsid w:val="00293C9F"/>
    <w:rsid w:val="00293FB6"/>
    <w:rsid w:val="002941A0"/>
    <w:rsid w:val="00294222"/>
    <w:rsid w:val="002954A6"/>
    <w:rsid w:val="00295A4B"/>
    <w:rsid w:val="00295C28"/>
    <w:rsid w:val="002960B5"/>
    <w:rsid w:val="002966A1"/>
    <w:rsid w:val="00297764"/>
    <w:rsid w:val="002A0577"/>
    <w:rsid w:val="002A0F44"/>
    <w:rsid w:val="002A3A08"/>
    <w:rsid w:val="002A44E1"/>
    <w:rsid w:val="002A588A"/>
    <w:rsid w:val="002A727A"/>
    <w:rsid w:val="002B1644"/>
    <w:rsid w:val="002B20EB"/>
    <w:rsid w:val="002B22D7"/>
    <w:rsid w:val="002B3396"/>
    <w:rsid w:val="002B4B42"/>
    <w:rsid w:val="002B6381"/>
    <w:rsid w:val="002B68EB"/>
    <w:rsid w:val="002B7566"/>
    <w:rsid w:val="002C0EEA"/>
    <w:rsid w:val="002C2232"/>
    <w:rsid w:val="002C309C"/>
    <w:rsid w:val="002C3550"/>
    <w:rsid w:val="002C499C"/>
    <w:rsid w:val="002C4B54"/>
    <w:rsid w:val="002C543E"/>
    <w:rsid w:val="002C5899"/>
    <w:rsid w:val="002C5C2C"/>
    <w:rsid w:val="002C6011"/>
    <w:rsid w:val="002C7C30"/>
    <w:rsid w:val="002C7CC2"/>
    <w:rsid w:val="002C7E4E"/>
    <w:rsid w:val="002D1095"/>
    <w:rsid w:val="002D1EC3"/>
    <w:rsid w:val="002D3830"/>
    <w:rsid w:val="002D49A0"/>
    <w:rsid w:val="002D56A8"/>
    <w:rsid w:val="002D5C1D"/>
    <w:rsid w:val="002D63E9"/>
    <w:rsid w:val="002D66AC"/>
    <w:rsid w:val="002E0A2E"/>
    <w:rsid w:val="002E16C9"/>
    <w:rsid w:val="002E1EA0"/>
    <w:rsid w:val="002E1F62"/>
    <w:rsid w:val="002E3A39"/>
    <w:rsid w:val="002E3B38"/>
    <w:rsid w:val="002E46D8"/>
    <w:rsid w:val="002E4E21"/>
    <w:rsid w:val="002E6571"/>
    <w:rsid w:val="002E78C8"/>
    <w:rsid w:val="002E78E2"/>
    <w:rsid w:val="002F0D3B"/>
    <w:rsid w:val="002F1705"/>
    <w:rsid w:val="002F2835"/>
    <w:rsid w:val="002F4316"/>
    <w:rsid w:val="002F754F"/>
    <w:rsid w:val="002F7B6E"/>
    <w:rsid w:val="00301329"/>
    <w:rsid w:val="00302760"/>
    <w:rsid w:val="0030319A"/>
    <w:rsid w:val="0030337E"/>
    <w:rsid w:val="003033D6"/>
    <w:rsid w:val="00304BB8"/>
    <w:rsid w:val="0030549F"/>
    <w:rsid w:val="00305576"/>
    <w:rsid w:val="00306F47"/>
    <w:rsid w:val="00306F50"/>
    <w:rsid w:val="003077AF"/>
    <w:rsid w:val="003079D7"/>
    <w:rsid w:val="00310739"/>
    <w:rsid w:val="00310861"/>
    <w:rsid w:val="00310EA7"/>
    <w:rsid w:val="00311C17"/>
    <w:rsid w:val="003147E5"/>
    <w:rsid w:val="00315D76"/>
    <w:rsid w:val="0031726B"/>
    <w:rsid w:val="00320655"/>
    <w:rsid w:val="00320750"/>
    <w:rsid w:val="00320A6A"/>
    <w:rsid w:val="00321885"/>
    <w:rsid w:val="003229F1"/>
    <w:rsid w:val="00322BAA"/>
    <w:rsid w:val="00322BBA"/>
    <w:rsid w:val="00323893"/>
    <w:rsid w:val="00323A88"/>
    <w:rsid w:val="00325C86"/>
    <w:rsid w:val="0032630E"/>
    <w:rsid w:val="003265C4"/>
    <w:rsid w:val="003275EC"/>
    <w:rsid w:val="00327A8C"/>
    <w:rsid w:val="00327B92"/>
    <w:rsid w:val="00327E6E"/>
    <w:rsid w:val="00330664"/>
    <w:rsid w:val="00333B3D"/>
    <w:rsid w:val="00334172"/>
    <w:rsid w:val="00334ED2"/>
    <w:rsid w:val="00335488"/>
    <w:rsid w:val="0033608C"/>
    <w:rsid w:val="003362C3"/>
    <w:rsid w:val="0033734B"/>
    <w:rsid w:val="0034028A"/>
    <w:rsid w:val="003406AC"/>
    <w:rsid w:val="00340873"/>
    <w:rsid w:val="0034283E"/>
    <w:rsid w:val="003436F7"/>
    <w:rsid w:val="00344820"/>
    <w:rsid w:val="00344B2D"/>
    <w:rsid w:val="003455E6"/>
    <w:rsid w:val="00345772"/>
    <w:rsid w:val="00345864"/>
    <w:rsid w:val="0034620D"/>
    <w:rsid w:val="00347031"/>
    <w:rsid w:val="00347400"/>
    <w:rsid w:val="0035019B"/>
    <w:rsid w:val="00351A3C"/>
    <w:rsid w:val="0035458F"/>
    <w:rsid w:val="003552BA"/>
    <w:rsid w:val="00355A3E"/>
    <w:rsid w:val="0036026B"/>
    <w:rsid w:val="0036071D"/>
    <w:rsid w:val="00360A01"/>
    <w:rsid w:val="00361E8B"/>
    <w:rsid w:val="00363E33"/>
    <w:rsid w:val="003642E8"/>
    <w:rsid w:val="003647F7"/>
    <w:rsid w:val="003665C9"/>
    <w:rsid w:val="003669B2"/>
    <w:rsid w:val="00366C5A"/>
    <w:rsid w:val="00367982"/>
    <w:rsid w:val="00370940"/>
    <w:rsid w:val="00370A00"/>
    <w:rsid w:val="00370FD0"/>
    <w:rsid w:val="00372033"/>
    <w:rsid w:val="00372195"/>
    <w:rsid w:val="00372331"/>
    <w:rsid w:val="00372FEB"/>
    <w:rsid w:val="003741AB"/>
    <w:rsid w:val="003754FA"/>
    <w:rsid w:val="0037706D"/>
    <w:rsid w:val="00377238"/>
    <w:rsid w:val="00381193"/>
    <w:rsid w:val="0038162D"/>
    <w:rsid w:val="003817CB"/>
    <w:rsid w:val="003827B5"/>
    <w:rsid w:val="00383142"/>
    <w:rsid w:val="003832A6"/>
    <w:rsid w:val="00383CA0"/>
    <w:rsid w:val="00384C23"/>
    <w:rsid w:val="00384F53"/>
    <w:rsid w:val="00385CC2"/>
    <w:rsid w:val="003863A8"/>
    <w:rsid w:val="003874F4"/>
    <w:rsid w:val="0039030B"/>
    <w:rsid w:val="00390EFE"/>
    <w:rsid w:val="00393170"/>
    <w:rsid w:val="00393412"/>
    <w:rsid w:val="003943F5"/>
    <w:rsid w:val="00394F54"/>
    <w:rsid w:val="003957BD"/>
    <w:rsid w:val="003971C8"/>
    <w:rsid w:val="00397241"/>
    <w:rsid w:val="003A1FEE"/>
    <w:rsid w:val="003A21CE"/>
    <w:rsid w:val="003A405D"/>
    <w:rsid w:val="003A41AB"/>
    <w:rsid w:val="003A4884"/>
    <w:rsid w:val="003A49F4"/>
    <w:rsid w:val="003A51DB"/>
    <w:rsid w:val="003A551C"/>
    <w:rsid w:val="003A5D0C"/>
    <w:rsid w:val="003A6271"/>
    <w:rsid w:val="003A63A7"/>
    <w:rsid w:val="003A7E4A"/>
    <w:rsid w:val="003A7FD1"/>
    <w:rsid w:val="003B12B4"/>
    <w:rsid w:val="003B1446"/>
    <w:rsid w:val="003B1FEE"/>
    <w:rsid w:val="003B2136"/>
    <w:rsid w:val="003B2C02"/>
    <w:rsid w:val="003B3F95"/>
    <w:rsid w:val="003B4C24"/>
    <w:rsid w:val="003B53E1"/>
    <w:rsid w:val="003B57B9"/>
    <w:rsid w:val="003B752F"/>
    <w:rsid w:val="003B7799"/>
    <w:rsid w:val="003C03F2"/>
    <w:rsid w:val="003C066C"/>
    <w:rsid w:val="003C06F2"/>
    <w:rsid w:val="003C10C7"/>
    <w:rsid w:val="003C110E"/>
    <w:rsid w:val="003C157E"/>
    <w:rsid w:val="003C2B52"/>
    <w:rsid w:val="003C2DDE"/>
    <w:rsid w:val="003C5592"/>
    <w:rsid w:val="003C5BFC"/>
    <w:rsid w:val="003C625B"/>
    <w:rsid w:val="003C7061"/>
    <w:rsid w:val="003C79F6"/>
    <w:rsid w:val="003D074F"/>
    <w:rsid w:val="003D0EEE"/>
    <w:rsid w:val="003D20BD"/>
    <w:rsid w:val="003D3C39"/>
    <w:rsid w:val="003D3CEF"/>
    <w:rsid w:val="003D4EA9"/>
    <w:rsid w:val="003D5D40"/>
    <w:rsid w:val="003D6333"/>
    <w:rsid w:val="003D635A"/>
    <w:rsid w:val="003D6AB0"/>
    <w:rsid w:val="003D705C"/>
    <w:rsid w:val="003E01A5"/>
    <w:rsid w:val="003E1ED6"/>
    <w:rsid w:val="003E38A1"/>
    <w:rsid w:val="003E3A5D"/>
    <w:rsid w:val="003E3D03"/>
    <w:rsid w:val="003E56C6"/>
    <w:rsid w:val="003E64C4"/>
    <w:rsid w:val="003E6B2D"/>
    <w:rsid w:val="003E7B1A"/>
    <w:rsid w:val="003F0215"/>
    <w:rsid w:val="003F0427"/>
    <w:rsid w:val="003F1097"/>
    <w:rsid w:val="003F1E8A"/>
    <w:rsid w:val="003F4CEA"/>
    <w:rsid w:val="003F61B1"/>
    <w:rsid w:val="003F6B5C"/>
    <w:rsid w:val="003F790C"/>
    <w:rsid w:val="003F7C99"/>
    <w:rsid w:val="004003D3"/>
    <w:rsid w:val="00400810"/>
    <w:rsid w:val="0040165B"/>
    <w:rsid w:val="0040299A"/>
    <w:rsid w:val="00403B28"/>
    <w:rsid w:val="004040C9"/>
    <w:rsid w:val="00404446"/>
    <w:rsid w:val="0040459C"/>
    <w:rsid w:val="004048A9"/>
    <w:rsid w:val="004050FB"/>
    <w:rsid w:val="004057E6"/>
    <w:rsid w:val="00410C5D"/>
    <w:rsid w:val="00413073"/>
    <w:rsid w:val="00413913"/>
    <w:rsid w:val="00413E02"/>
    <w:rsid w:val="00414160"/>
    <w:rsid w:val="004177D8"/>
    <w:rsid w:val="0041793C"/>
    <w:rsid w:val="00417B66"/>
    <w:rsid w:val="00417C0E"/>
    <w:rsid w:val="00417DE1"/>
    <w:rsid w:val="00420679"/>
    <w:rsid w:val="00420F7F"/>
    <w:rsid w:val="0042194D"/>
    <w:rsid w:val="00421D24"/>
    <w:rsid w:val="00422DDF"/>
    <w:rsid w:val="00423B77"/>
    <w:rsid w:val="00423F3F"/>
    <w:rsid w:val="00424BF7"/>
    <w:rsid w:val="00425279"/>
    <w:rsid w:val="004253C9"/>
    <w:rsid w:val="00425BBD"/>
    <w:rsid w:val="00425DA8"/>
    <w:rsid w:val="00427A13"/>
    <w:rsid w:val="0043037F"/>
    <w:rsid w:val="00430F04"/>
    <w:rsid w:val="00431C5C"/>
    <w:rsid w:val="00434131"/>
    <w:rsid w:val="004343B7"/>
    <w:rsid w:val="004344BD"/>
    <w:rsid w:val="004350DC"/>
    <w:rsid w:val="00435DF7"/>
    <w:rsid w:val="004401EF"/>
    <w:rsid w:val="00440CA3"/>
    <w:rsid w:val="004418C1"/>
    <w:rsid w:val="00442520"/>
    <w:rsid w:val="004431FA"/>
    <w:rsid w:val="00444118"/>
    <w:rsid w:val="0044445A"/>
    <w:rsid w:val="00444C6F"/>
    <w:rsid w:val="0044766D"/>
    <w:rsid w:val="00447BF0"/>
    <w:rsid w:val="00450244"/>
    <w:rsid w:val="00451266"/>
    <w:rsid w:val="0045207B"/>
    <w:rsid w:val="00452667"/>
    <w:rsid w:val="004538CA"/>
    <w:rsid w:val="00454C86"/>
    <w:rsid w:val="00454FD0"/>
    <w:rsid w:val="004551B4"/>
    <w:rsid w:val="0045583F"/>
    <w:rsid w:val="0045644C"/>
    <w:rsid w:val="004570C8"/>
    <w:rsid w:val="00457154"/>
    <w:rsid w:val="004604FE"/>
    <w:rsid w:val="00460ACC"/>
    <w:rsid w:val="00460CF3"/>
    <w:rsid w:val="004621B4"/>
    <w:rsid w:val="00462598"/>
    <w:rsid w:val="00465291"/>
    <w:rsid w:val="004652E9"/>
    <w:rsid w:val="004660DC"/>
    <w:rsid w:val="00466BAC"/>
    <w:rsid w:val="00466C6F"/>
    <w:rsid w:val="00473B01"/>
    <w:rsid w:val="00474FDD"/>
    <w:rsid w:val="004750CF"/>
    <w:rsid w:val="00481E1D"/>
    <w:rsid w:val="0048438C"/>
    <w:rsid w:val="0048465E"/>
    <w:rsid w:val="00484750"/>
    <w:rsid w:val="0048663D"/>
    <w:rsid w:val="00486AFF"/>
    <w:rsid w:val="004907E0"/>
    <w:rsid w:val="00491860"/>
    <w:rsid w:val="004924CC"/>
    <w:rsid w:val="00492788"/>
    <w:rsid w:val="00492C7B"/>
    <w:rsid w:val="004936F3"/>
    <w:rsid w:val="00494438"/>
    <w:rsid w:val="00494DCF"/>
    <w:rsid w:val="00494DE3"/>
    <w:rsid w:val="00495764"/>
    <w:rsid w:val="0049580A"/>
    <w:rsid w:val="00495932"/>
    <w:rsid w:val="0049665D"/>
    <w:rsid w:val="00497DA0"/>
    <w:rsid w:val="004A1224"/>
    <w:rsid w:val="004A12B9"/>
    <w:rsid w:val="004A146A"/>
    <w:rsid w:val="004A163B"/>
    <w:rsid w:val="004A2F2B"/>
    <w:rsid w:val="004A353E"/>
    <w:rsid w:val="004A4331"/>
    <w:rsid w:val="004A440C"/>
    <w:rsid w:val="004B050D"/>
    <w:rsid w:val="004B0BD5"/>
    <w:rsid w:val="004B0C39"/>
    <w:rsid w:val="004B134C"/>
    <w:rsid w:val="004B16AE"/>
    <w:rsid w:val="004B2CA7"/>
    <w:rsid w:val="004B33EE"/>
    <w:rsid w:val="004B344E"/>
    <w:rsid w:val="004B4F07"/>
    <w:rsid w:val="004B5246"/>
    <w:rsid w:val="004B54D8"/>
    <w:rsid w:val="004B57D7"/>
    <w:rsid w:val="004B5BAD"/>
    <w:rsid w:val="004B5E20"/>
    <w:rsid w:val="004B669A"/>
    <w:rsid w:val="004B708D"/>
    <w:rsid w:val="004B7C80"/>
    <w:rsid w:val="004B7E61"/>
    <w:rsid w:val="004C01A4"/>
    <w:rsid w:val="004C0B09"/>
    <w:rsid w:val="004C2E9B"/>
    <w:rsid w:val="004C415D"/>
    <w:rsid w:val="004C4529"/>
    <w:rsid w:val="004C50F7"/>
    <w:rsid w:val="004C6C56"/>
    <w:rsid w:val="004C7F38"/>
    <w:rsid w:val="004D153A"/>
    <w:rsid w:val="004D1902"/>
    <w:rsid w:val="004D226B"/>
    <w:rsid w:val="004D577F"/>
    <w:rsid w:val="004D5AE1"/>
    <w:rsid w:val="004D608B"/>
    <w:rsid w:val="004D6920"/>
    <w:rsid w:val="004D797A"/>
    <w:rsid w:val="004E08C5"/>
    <w:rsid w:val="004E0E7F"/>
    <w:rsid w:val="004E2578"/>
    <w:rsid w:val="004E2A13"/>
    <w:rsid w:val="004E3160"/>
    <w:rsid w:val="004E318A"/>
    <w:rsid w:val="004E37CF"/>
    <w:rsid w:val="004E3CC7"/>
    <w:rsid w:val="004E3DC8"/>
    <w:rsid w:val="004E427C"/>
    <w:rsid w:val="004E4F86"/>
    <w:rsid w:val="004E5A6E"/>
    <w:rsid w:val="004E6A51"/>
    <w:rsid w:val="004E6CF5"/>
    <w:rsid w:val="004E7627"/>
    <w:rsid w:val="004E7ED1"/>
    <w:rsid w:val="004F09BC"/>
    <w:rsid w:val="004F3AA3"/>
    <w:rsid w:val="004F454A"/>
    <w:rsid w:val="004F4885"/>
    <w:rsid w:val="004F5542"/>
    <w:rsid w:val="00500C57"/>
    <w:rsid w:val="00500F33"/>
    <w:rsid w:val="0050277F"/>
    <w:rsid w:val="00505146"/>
    <w:rsid w:val="00505261"/>
    <w:rsid w:val="0050567E"/>
    <w:rsid w:val="00506093"/>
    <w:rsid w:val="00506BD0"/>
    <w:rsid w:val="00510EC9"/>
    <w:rsid w:val="005128BD"/>
    <w:rsid w:val="00512920"/>
    <w:rsid w:val="00513526"/>
    <w:rsid w:val="00513A6F"/>
    <w:rsid w:val="00514385"/>
    <w:rsid w:val="00514F2B"/>
    <w:rsid w:val="00515313"/>
    <w:rsid w:val="005160FE"/>
    <w:rsid w:val="00516466"/>
    <w:rsid w:val="00517BB9"/>
    <w:rsid w:val="00517D76"/>
    <w:rsid w:val="00520329"/>
    <w:rsid w:val="00521102"/>
    <w:rsid w:val="005222FF"/>
    <w:rsid w:val="00522EAC"/>
    <w:rsid w:val="00523786"/>
    <w:rsid w:val="00523E39"/>
    <w:rsid w:val="00524FBB"/>
    <w:rsid w:val="005254E2"/>
    <w:rsid w:val="00526190"/>
    <w:rsid w:val="0052642B"/>
    <w:rsid w:val="0052663C"/>
    <w:rsid w:val="00527FC4"/>
    <w:rsid w:val="0053028B"/>
    <w:rsid w:val="00530AA5"/>
    <w:rsid w:val="005313D7"/>
    <w:rsid w:val="005324FA"/>
    <w:rsid w:val="005331EA"/>
    <w:rsid w:val="00533A66"/>
    <w:rsid w:val="00533C8B"/>
    <w:rsid w:val="0053457A"/>
    <w:rsid w:val="00534907"/>
    <w:rsid w:val="00534BA7"/>
    <w:rsid w:val="00535731"/>
    <w:rsid w:val="00535F22"/>
    <w:rsid w:val="005378C3"/>
    <w:rsid w:val="00537953"/>
    <w:rsid w:val="00540AE4"/>
    <w:rsid w:val="00540DB0"/>
    <w:rsid w:val="00541080"/>
    <w:rsid w:val="0054147B"/>
    <w:rsid w:val="005430D8"/>
    <w:rsid w:val="005437E0"/>
    <w:rsid w:val="005441CF"/>
    <w:rsid w:val="005463CC"/>
    <w:rsid w:val="00546C35"/>
    <w:rsid w:val="00547DE4"/>
    <w:rsid w:val="00550D1E"/>
    <w:rsid w:val="005513C4"/>
    <w:rsid w:val="00551C3E"/>
    <w:rsid w:val="005521C6"/>
    <w:rsid w:val="00552E2B"/>
    <w:rsid w:val="00553EDB"/>
    <w:rsid w:val="005544F2"/>
    <w:rsid w:val="00555197"/>
    <w:rsid w:val="00555EC3"/>
    <w:rsid w:val="005564BB"/>
    <w:rsid w:val="00560912"/>
    <w:rsid w:val="005609B3"/>
    <w:rsid w:val="00560CE9"/>
    <w:rsid w:val="0056118E"/>
    <w:rsid w:val="00561671"/>
    <w:rsid w:val="005653A5"/>
    <w:rsid w:val="005654B7"/>
    <w:rsid w:val="00566385"/>
    <w:rsid w:val="005666BD"/>
    <w:rsid w:val="00566954"/>
    <w:rsid w:val="005669B5"/>
    <w:rsid w:val="005679FC"/>
    <w:rsid w:val="00567BFF"/>
    <w:rsid w:val="00570B9F"/>
    <w:rsid w:val="0057171C"/>
    <w:rsid w:val="00571749"/>
    <w:rsid w:val="005727C0"/>
    <w:rsid w:val="0057403F"/>
    <w:rsid w:val="005752E6"/>
    <w:rsid w:val="00576F80"/>
    <w:rsid w:val="005770BB"/>
    <w:rsid w:val="005771E4"/>
    <w:rsid w:val="00577944"/>
    <w:rsid w:val="005804AA"/>
    <w:rsid w:val="00580C8F"/>
    <w:rsid w:val="0058157F"/>
    <w:rsid w:val="0058400E"/>
    <w:rsid w:val="0058492F"/>
    <w:rsid w:val="00585D9A"/>
    <w:rsid w:val="00590C1B"/>
    <w:rsid w:val="0059112A"/>
    <w:rsid w:val="0059135B"/>
    <w:rsid w:val="00592D22"/>
    <w:rsid w:val="00593609"/>
    <w:rsid w:val="00593643"/>
    <w:rsid w:val="005938FE"/>
    <w:rsid w:val="00593974"/>
    <w:rsid w:val="00594324"/>
    <w:rsid w:val="0059474E"/>
    <w:rsid w:val="00595411"/>
    <w:rsid w:val="00595BAE"/>
    <w:rsid w:val="00596544"/>
    <w:rsid w:val="00596613"/>
    <w:rsid w:val="0059698F"/>
    <w:rsid w:val="005969C8"/>
    <w:rsid w:val="005A3629"/>
    <w:rsid w:val="005A4058"/>
    <w:rsid w:val="005A4482"/>
    <w:rsid w:val="005A547E"/>
    <w:rsid w:val="005A5531"/>
    <w:rsid w:val="005A5560"/>
    <w:rsid w:val="005A699D"/>
    <w:rsid w:val="005A6D9E"/>
    <w:rsid w:val="005A70F3"/>
    <w:rsid w:val="005A7A1A"/>
    <w:rsid w:val="005B1471"/>
    <w:rsid w:val="005B1800"/>
    <w:rsid w:val="005B1C78"/>
    <w:rsid w:val="005B3C80"/>
    <w:rsid w:val="005B43CD"/>
    <w:rsid w:val="005B458D"/>
    <w:rsid w:val="005B4BBE"/>
    <w:rsid w:val="005B4D30"/>
    <w:rsid w:val="005B5122"/>
    <w:rsid w:val="005B57BE"/>
    <w:rsid w:val="005B5C50"/>
    <w:rsid w:val="005B5CBD"/>
    <w:rsid w:val="005B5DB3"/>
    <w:rsid w:val="005B5EA9"/>
    <w:rsid w:val="005B5EC7"/>
    <w:rsid w:val="005B79F1"/>
    <w:rsid w:val="005C0396"/>
    <w:rsid w:val="005C1235"/>
    <w:rsid w:val="005C31D5"/>
    <w:rsid w:val="005C41A9"/>
    <w:rsid w:val="005C4B28"/>
    <w:rsid w:val="005C629C"/>
    <w:rsid w:val="005C660F"/>
    <w:rsid w:val="005C6E2C"/>
    <w:rsid w:val="005C7CE8"/>
    <w:rsid w:val="005C7D68"/>
    <w:rsid w:val="005D0503"/>
    <w:rsid w:val="005D0844"/>
    <w:rsid w:val="005D0855"/>
    <w:rsid w:val="005D1AD5"/>
    <w:rsid w:val="005D2215"/>
    <w:rsid w:val="005D24A9"/>
    <w:rsid w:val="005D2D63"/>
    <w:rsid w:val="005D3629"/>
    <w:rsid w:val="005D43AD"/>
    <w:rsid w:val="005D4C87"/>
    <w:rsid w:val="005D6A4C"/>
    <w:rsid w:val="005D6BEC"/>
    <w:rsid w:val="005E0F6A"/>
    <w:rsid w:val="005E1953"/>
    <w:rsid w:val="005E2B47"/>
    <w:rsid w:val="005E2EB4"/>
    <w:rsid w:val="005E31DF"/>
    <w:rsid w:val="005E3563"/>
    <w:rsid w:val="005E39EF"/>
    <w:rsid w:val="005E461D"/>
    <w:rsid w:val="005E77FD"/>
    <w:rsid w:val="005E7C95"/>
    <w:rsid w:val="005F0770"/>
    <w:rsid w:val="005F0853"/>
    <w:rsid w:val="005F092D"/>
    <w:rsid w:val="005F0D37"/>
    <w:rsid w:val="005F1407"/>
    <w:rsid w:val="005F164D"/>
    <w:rsid w:val="005F1AC0"/>
    <w:rsid w:val="005F24B3"/>
    <w:rsid w:val="005F2BAF"/>
    <w:rsid w:val="005F4033"/>
    <w:rsid w:val="005F4263"/>
    <w:rsid w:val="005F4EEC"/>
    <w:rsid w:val="005F5FA1"/>
    <w:rsid w:val="005F65BD"/>
    <w:rsid w:val="005F6C28"/>
    <w:rsid w:val="005F734E"/>
    <w:rsid w:val="005F740A"/>
    <w:rsid w:val="00602249"/>
    <w:rsid w:val="00604040"/>
    <w:rsid w:val="006048C5"/>
    <w:rsid w:val="00605691"/>
    <w:rsid w:val="00605D9C"/>
    <w:rsid w:val="006065B3"/>
    <w:rsid w:val="006107D0"/>
    <w:rsid w:val="006110F1"/>
    <w:rsid w:val="00611A30"/>
    <w:rsid w:val="00614462"/>
    <w:rsid w:val="00615810"/>
    <w:rsid w:val="00616BE7"/>
    <w:rsid w:val="00616E9F"/>
    <w:rsid w:val="00617CB9"/>
    <w:rsid w:val="006200FA"/>
    <w:rsid w:val="0062052D"/>
    <w:rsid w:val="00620BB6"/>
    <w:rsid w:val="0062128B"/>
    <w:rsid w:val="00623D29"/>
    <w:rsid w:val="0062415C"/>
    <w:rsid w:val="00625DCB"/>
    <w:rsid w:val="00627F1B"/>
    <w:rsid w:val="0063046E"/>
    <w:rsid w:val="00630846"/>
    <w:rsid w:val="00631450"/>
    <w:rsid w:val="006317BD"/>
    <w:rsid w:val="006319DC"/>
    <w:rsid w:val="00632277"/>
    <w:rsid w:val="006329AB"/>
    <w:rsid w:val="006334FF"/>
    <w:rsid w:val="0063373A"/>
    <w:rsid w:val="00633E00"/>
    <w:rsid w:val="006344AC"/>
    <w:rsid w:val="00634D38"/>
    <w:rsid w:val="00636BB3"/>
    <w:rsid w:val="00636C82"/>
    <w:rsid w:val="00640B6A"/>
    <w:rsid w:val="00641C60"/>
    <w:rsid w:val="006420D8"/>
    <w:rsid w:val="00642189"/>
    <w:rsid w:val="006427CF"/>
    <w:rsid w:val="006429ED"/>
    <w:rsid w:val="00643312"/>
    <w:rsid w:val="006445C9"/>
    <w:rsid w:val="0064669D"/>
    <w:rsid w:val="00646F53"/>
    <w:rsid w:val="00650205"/>
    <w:rsid w:val="00651295"/>
    <w:rsid w:val="0065161E"/>
    <w:rsid w:val="00652618"/>
    <w:rsid w:val="00652FE2"/>
    <w:rsid w:val="0065358B"/>
    <w:rsid w:val="0065417E"/>
    <w:rsid w:val="00655991"/>
    <w:rsid w:val="006564E2"/>
    <w:rsid w:val="0065728E"/>
    <w:rsid w:val="00657C9E"/>
    <w:rsid w:val="00660245"/>
    <w:rsid w:val="00661254"/>
    <w:rsid w:val="00661829"/>
    <w:rsid w:val="0066397E"/>
    <w:rsid w:val="00663DDC"/>
    <w:rsid w:val="006641E8"/>
    <w:rsid w:val="0066550B"/>
    <w:rsid w:val="0066685B"/>
    <w:rsid w:val="00667FBE"/>
    <w:rsid w:val="00670034"/>
    <w:rsid w:val="006736B4"/>
    <w:rsid w:val="00674B28"/>
    <w:rsid w:val="006752EB"/>
    <w:rsid w:val="006800F0"/>
    <w:rsid w:val="0068067A"/>
    <w:rsid w:val="0068089F"/>
    <w:rsid w:val="00681EFC"/>
    <w:rsid w:val="00683780"/>
    <w:rsid w:val="006839C9"/>
    <w:rsid w:val="00683C51"/>
    <w:rsid w:val="006858F6"/>
    <w:rsid w:val="00686077"/>
    <w:rsid w:val="00686378"/>
    <w:rsid w:val="0068656B"/>
    <w:rsid w:val="006872E6"/>
    <w:rsid w:val="006877E0"/>
    <w:rsid w:val="00687887"/>
    <w:rsid w:val="00691441"/>
    <w:rsid w:val="00691AEB"/>
    <w:rsid w:val="00692C2D"/>
    <w:rsid w:val="006936D0"/>
    <w:rsid w:val="00694C7E"/>
    <w:rsid w:val="0069551F"/>
    <w:rsid w:val="006956B9"/>
    <w:rsid w:val="006956E6"/>
    <w:rsid w:val="0069575C"/>
    <w:rsid w:val="00695CFD"/>
    <w:rsid w:val="00695F62"/>
    <w:rsid w:val="0069600A"/>
    <w:rsid w:val="006966B4"/>
    <w:rsid w:val="0069700E"/>
    <w:rsid w:val="006A080F"/>
    <w:rsid w:val="006A2718"/>
    <w:rsid w:val="006A31A5"/>
    <w:rsid w:val="006A3463"/>
    <w:rsid w:val="006A3807"/>
    <w:rsid w:val="006A3F49"/>
    <w:rsid w:val="006A3FA1"/>
    <w:rsid w:val="006A51FC"/>
    <w:rsid w:val="006A5772"/>
    <w:rsid w:val="006A6678"/>
    <w:rsid w:val="006A6DB5"/>
    <w:rsid w:val="006A7C6D"/>
    <w:rsid w:val="006B0146"/>
    <w:rsid w:val="006B033D"/>
    <w:rsid w:val="006B0684"/>
    <w:rsid w:val="006B18B1"/>
    <w:rsid w:val="006B1924"/>
    <w:rsid w:val="006B22C4"/>
    <w:rsid w:val="006B2EE7"/>
    <w:rsid w:val="006B35C9"/>
    <w:rsid w:val="006B4DAA"/>
    <w:rsid w:val="006B550F"/>
    <w:rsid w:val="006B565F"/>
    <w:rsid w:val="006B5D4D"/>
    <w:rsid w:val="006B649A"/>
    <w:rsid w:val="006B7955"/>
    <w:rsid w:val="006C013E"/>
    <w:rsid w:val="006C3321"/>
    <w:rsid w:val="006C4BDF"/>
    <w:rsid w:val="006C52BD"/>
    <w:rsid w:val="006C57AF"/>
    <w:rsid w:val="006C5B7C"/>
    <w:rsid w:val="006C6293"/>
    <w:rsid w:val="006C70CF"/>
    <w:rsid w:val="006D08E0"/>
    <w:rsid w:val="006D1584"/>
    <w:rsid w:val="006D1AC9"/>
    <w:rsid w:val="006D1CEA"/>
    <w:rsid w:val="006D1F7E"/>
    <w:rsid w:val="006D225F"/>
    <w:rsid w:val="006D2603"/>
    <w:rsid w:val="006D29FD"/>
    <w:rsid w:val="006D2ABD"/>
    <w:rsid w:val="006D43C8"/>
    <w:rsid w:val="006D4477"/>
    <w:rsid w:val="006D497B"/>
    <w:rsid w:val="006D5869"/>
    <w:rsid w:val="006D650E"/>
    <w:rsid w:val="006D7353"/>
    <w:rsid w:val="006E0F8F"/>
    <w:rsid w:val="006E2ECD"/>
    <w:rsid w:val="006E3311"/>
    <w:rsid w:val="006E3DE8"/>
    <w:rsid w:val="006E4B75"/>
    <w:rsid w:val="006E51B2"/>
    <w:rsid w:val="006E5489"/>
    <w:rsid w:val="006E5E91"/>
    <w:rsid w:val="006E7FCB"/>
    <w:rsid w:val="006F038E"/>
    <w:rsid w:val="006F1473"/>
    <w:rsid w:val="006F1551"/>
    <w:rsid w:val="006F197A"/>
    <w:rsid w:val="006F1C0A"/>
    <w:rsid w:val="006F2958"/>
    <w:rsid w:val="006F3819"/>
    <w:rsid w:val="006F4113"/>
    <w:rsid w:val="006F4206"/>
    <w:rsid w:val="006F4719"/>
    <w:rsid w:val="006F57AD"/>
    <w:rsid w:val="006F678A"/>
    <w:rsid w:val="006F6B06"/>
    <w:rsid w:val="006F6EE4"/>
    <w:rsid w:val="00701B5F"/>
    <w:rsid w:val="00701E7E"/>
    <w:rsid w:val="007042B4"/>
    <w:rsid w:val="00706F03"/>
    <w:rsid w:val="00707A40"/>
    <w:rsid w:val="00711001"/>
    <w:rsid w:val="00711064"/>
    <w:rsid w:val="0071198C"/>
    <w:rsid w:val="00711DDF"/>
    <w:rsid w:val="0071404E"/>
    <w:rsid w:val="0071476F"/>
    <w:rsid w:val="00714972"/>
    <w:rsid w:val="00714C22"/>
    <w:rsid w:val="00715B87"/>
    <w:rsid w:val="0071603E"/>
    <w:rsid w:val="0072038B"/>
    <w:rsid w:val="00721B15"/>
    <w:rsid w:val="007220B1"/>
    <w:rsid w:val="00722E41"/>
    <w:rsid w:val="00722F07"/>
    <w:rsid w:val="00723014"/>
    <w:rsid w:val="00723F1E"/>
    <w:rsid w:val="007253D7"/>
    <w:rsid w:val="00725905"/>
    <w:rsid w:val="00726111"/>
    <w:rsid w:val="00726402"/>
    <w:rsid w:val="00730227"/>
    <w:rsid w:val="00730DA8"/>
    <w:rsid w:val="007327E0"/>
    <w:rsid w:val="007327E6"/>
    <w:rsid w:val="00733DE8"/>
    <w:rsid w:val="007344D8"/>
    <w:rsid w:val="0073566B"/>
    <w:rsid w:val="00735C63"/>
    <w:rsid w:val="00736E3A"/>
    <w:rsid w:val="00737131"/>
    <w:rsid w:val="00737E73"/>
    <w:rsid w:val="007423E6"/>
    <w:rsid w:val="00743956"/>
    <w:rsid w:val="00746078"/>
    <w:rsid w:val="00747563"/>
    <w:rsid w:val="00747ED1"/>
    <w:rsid w:val="0075073E"/>
    <w:rsid w:val="00751001"/>
    <w:rsid w:val="007517B8"/>
    <w:rsid w:val="00751C04"/>
    <w:rsid w:val="007534FC"/>
    <w:rsid w:val="007540F7"/>
    <w:rsid w:val="00755A47"/>
    <w:rsid w:val="007568A1"/>
    <w:rsid w:val="00757190"/>
    <w:rsid w:val="00757602"/>
    <w:rsid w:val="00757D71"/>
    <w:rsid w:val="00761795"/>
    <w:rsid w:val="0076197B"/>
    <w:rsid w:val="0076311D"/>
    <w:rsid w:val="00763322"/>
    <w:rsid w:val="00763362"/>
    <w:rsid w:val="007647AE"/>
    <w:rsid w:val="00764F73"/>
    <w:rsid w:val="00764FB3"/>
    <w:rsid w:val="00765E0E"/>
    <w:rsid w:val="00766208"/>
    <w:rsid w:val="00767005"/>
    <w:rsid w:val="00767979"/>
    <w:rsid w:val="00767991"/>
    <w:rsid w:val="0077021B"/>
    <w:rsid w:val="007702A8"/>
    <w:rsid w:val="0077317D"/>
    <w:rsid w:val="007734AC"/>
    <w:rsid w:val="00773C29"/>
    <w:rsid w:val="007749DC"/>
    <w:rsid w:val="00774D82"/>
    <w:rsid w:val="0077573D"/>
    <w:rsid w:val="00775BCA"/>
    <w:rsid w:val="0077632F"/>
    <w:rsid w:val="00777302"/>
    <w:rsid w:val="007778FB"/>
    <w:rsid w:val="00781BEC"/>
    <w:rsid w:val="0078218F"/>
    <w:rsid w:val="0078267C"/>
    <w:rsid w:val="00783D9D"/>
    <w:rsid w:val="0078497E"/>
    <w:rsid w:val="00784F23"/>
    <w:rsid w:val="00785296"/>
    <w:rsid w:val="00785E5E"/>
    <w:rsid w:val="00786590"/>
    <w:rsid w:val="00787B28"/>
    <w:rsid w:val="007905B2"/>
    <w:rsid w:val="00791B4D"/>
    <w:rsid w:val="007922C6"/>
    <w:rsid w:val="00792F1D"/>
    <w:rsid w:val="00793E4B"/>
    <w:rsid w:val="007952ED"/>
    <w:rsid w:val="00796252"/>
    <w:rsid w:val="00796298"/>
    <w:rsid w:val="00796CCB"/>
    <w:rsid w:val="007A04AB"/>
    <w:rsid w:val="007A0894"/>
    <w:rsid w:val="007A234B"/>
    <w:rsid w:val="007A2D01"/>
    <w:rsid w:val="007A30C3"/>
    <w:rsid w:val="007A31E0"/>
    <w:rsid w:val="007A44E1"/>
    <w:rsid w:val="007A51A7"/>
    <w:rsid w:val="007A5CB4"/>
    <w:rsid w:val="007A612C"/>
    <w:rsid w:val="007A69EA"/>
    <w:rsid w:val="007A6B5C"/>
    <w:rsid w:val="007A6E05"/>
    <w:rsid w:val="007A7F7C"/>
    <w:rsid w:val="007B2444"/>
    <w:rsid w:val="007B25BF"/>
    <w:rsid w:val="007B351F"/>
    <w:rsid w:val="007B3BDF"/>
    <w:rsid w:val="007B41D2"/>
    <w:rsid w:val="007B431D"/>
    <w:rsid w:val="007B4397"/>
    <w:rsid w:val="007B56F8"/>
    <w:rsid w:val="007B5F11"/>
    <w:rsid w:val="007B6A0C"/>
    <w:rsid w:val="007B6DD1"/>
    <w:rsid w:val="007B7472"/>
    <w:rsid w:val="007C1CF8"/>
    <w:rsid w:val="007C21A2"/>
    <w:rsid w:val="007C29AE"/>
    <w:rsid w:val="007C31C6"/>
    <w:rsid w:val="007C469E"/>
    <w:rsid w:val="007C4A61"/>
    <w:rsid w:val="007C4B02"/>
    <w:rsid w:val="007C5614"/>
    <w:rsid w:val="007C5F6B"/>
    <w:rsid w:val="007C7A73"/>
    <w:rsid w:val="007D064A"/>
    <w:rsid w:val="007D12BD"/>
    <w:rsid w:val="007D2C27"/>
    <w:rsid w:val="007D2C6A"/>
    <w:rsid w:val="007D3F83"/>
    <w:rsid w:val="007D57F1"/>
    <w:rsid w:val="007D6DE2"/>
    <w:rsid w:val="007D744E"/>
    <w:rsid w:val="007D78CB"/>
    <w:rsid w:val="007E142E"/>
    <w:rsid w:val="007E47D7"/>
    <w:rsid w:val="007E5546"/>
    <w:rsid w:val="007E61D6"/>
    <w:rsid w:val="007E6735"/>
    <w:rsid w:val="007F1802"/>
    <w:rsid w:val="007F2271"/>
    <w:rsid w:val="007F33EF"/>
    <w:rsid w:val="007F3578"/>
    <w:rsid w:val="007F366F"/>
    <w:rsid w:val="007F40C6"/>
    <w:rsid w:val="007F431C"/>
    <w:rsid w:val="007F5055"/>
    <w:rsid w:val="007F52CD"/>
    <w:rsid w:val="007F5429"/>
    <w:rsid w:val="007F6158"/>
    <w:rsid w:val="007F6512"/>
    <w:rsid w:val="00800424"/>
    <w:rsid w:val="00802060"/>
    <w:rsid w:val="00802A8E"/>
    <w:rsid w:val="00802EBE"/>
    <w:rsid w:val="00803427"/>
    <w:rsid w:val="00804DFF"/>
    <w:rsid w:val="00805A03"/>
    <w:rsid w:val="00806713"/>
    <w:rsid w:val="00806B11"/>
    <w:rsid w:val="00806F15"/>
    <w:rsid w:val="0081086A"/>
    <w:rsid w:val="00811115"/>
    <w:rsid w:val="008115F3"/>
    <w:rsid w:val="00811745"/>
    <w:rsid w:val="00811A70"/>
    <w:rsid w:val="0081260D"/>
    <w:rsid w:val="008145FD"/>
    <w:rsid w:val="00814F5D"/>
    <w:rsid w:val="008161C6"/>
    <w:rsid w:val="00817716"/>
    <w:rsid w:val="00817C44"/>
    <w:rsid w:val="00820C94"/>
    <w:rsid w:val="008211E0"/>
    <w:rsid w:val="00821AE4"/>
    <w:rsid w:val="008249AB"/>
    <w:rsid w:val="00824D82"/>
    <w:rsid w:val="00825044"/>
    <w:rsid w:val="00827A8B"/>
    <w:rsid w:val="0083012F"/>
    <w:rsid w:val="00830643"/>
    <w:rsid w:val="00831D77"/>
    <w:rsid w:val="00833EA6"/>
    <w:rsid w:val="0083539C"/>
    <w:rsid w:val="0083582D"/>
    <w:rsid w:val="008402B0"/>
    <w:rsid w:val="00840C4E"/>
    <w:rsid w:val="00841EA8"/>
    <w:rsid w:val="00842F57"/>
    <w:rsid w:val="00844757"/>
    <w:rsid w:val="00846130"/>
    <w:rsid w:val="008470C8"/>
    <w:rsid w:val="00847957"/>
    <w:rsid w:val="00850AC8"/>
    <w:rsid w:val="00851193"/>
    <w:rsid w:val="0085159E"/>
    <w:rsid w:val="00851823"/>
    <w:rsid w:val="00851879"/>
    <w:rsid w:val="00851BCE"/>
    <w:rsid w:val="00853091"/>
    <w:rsid w:val="00853DE5"/>
    <w:rsid w:val="008540FD"/>
    <w:rsid w:val="00854D61"/>
    <w:rsid w:val="0085546F"/>
    <w:rsid w:val="00855A03"/>
    <w:rsid w:val="008577F2"/>
    <w:rsid w:val="00857ADC"/>
    <w:rsid w:val="00862BCB"/>
    <w:rsid w:val="00862D68"/>
    <w:rsid w:val="00862E5E"/>
    <w:rsid w:val="00863C56"/>
    <w:rsid w:val="00864BA1"/>
    <w:rsid w:val="00866D6D"/>
    <w:rsid w:val="008704F8"/>
    <w:rsid w:val="00871417"/>
    <w:rsid w:val="008728E9"/>
    <w:rsid w:val="008731DA"/>
    <w:rsid w:val="00873AFF"/>
    <w:rsid w:val="00873F7A"/>
    <w:rsid w:val="008753BF"/>
    <w:rsid w:val="008757A3"/>
    <w:rsid w:val="00877BC7"/>
    <w:rsid w:val="00880322"/>
    <w:rsid w:val="00880CE8"/>
    <w:rsid w:val="00880D12"/>
    <w:rsid w:val="0088107F"/>
    <w:rsid w:val="0088155F"/>
    <w:rsid w:val="00881FC6"/>
    <w:rsid w:val="008823D0"/>
    <w:rsid w:val="00882663"/>
    <w:rsid w:val="00882718"/>
    <w:rsid w:val="00883B63"/>
    <w:rsid w:val="00883C9D"/>
    <w:rsid w:val="00883DC1"/>
    <w:rsid w:val="0088592E"/>
    <w:rsid w:val="00886E64"/>
    <w:rsid w:val="00886E9B"/>
    <w:rsid w:val="00890587"/>
    <w:rsid w:val="008927E9"/>
    <w:rsid w:val="008A103E"/>
    <w:rsid w:val="008A131E"/>
    <w:rsid w:val="008A33AB"/>
    <w:rsid w:val="008A33D6"/>
    <w:rsid w:val="008A4299"/>
    <w:rsid w:val="008A558D"/>
    <w:rsid w:val="008A6082"/>
    <w:rsid w:val="008A62CD"/>
    <w:rsid w:val="008A669A"/>
    <w:rsid w:val="008A6B42"/>
    <w:rsid w:val="008A7747"/>
    <w:rsid w:val="008B3A53"/>
    <w:rsid w:val="008B409B"/>
    <w:rsid w:val="008B4E3D"/>
    <w:rsid w:val="008B5842"/>
    <w:rsid w:val="008B58F4"/>
    <w:rsid w:val="008B5F6A"/>
    <w:rsid w:val="008B6AD9"/>
    <w:rsid w:val="008B7A3B"/>
    <w:rsid w:val="008C431D"/>
    <w:rsid w:val="008C4385"/>
    <w:rsid w:val="008C5545"/>
    <w:rsid w:val="008C5AD6"/>
    <w:rsid w:val="008C613C"/>
    <w:rsid w:val="008C6FD3"/>
    <w:rsid w:val="008D03A5"/>
    <w:rsid w:val="008D1A19"/>
    <w:rsid w:val="008D1B0B"/>
    <w:rsid w:val="008D1D0B"/>
    <w:rsid w:val="008D1D5A"/>
    <w:rsid w:val="008D1D8B"/>
    <w:rsid w:val="008D2BA0"/>
    <w:rsid w:val="008D3258"/>
    <w:rsid w:val="008D345A"/>
    <w:rsid w:val="008D3FCE"/>
    <w:rsid w:val="008D4932"/>
    <w:rsid w:val="008D5C1C"/>
    <w:rsid w:val="008D5DC7"/>
    <w:rsid w:val="008D5FB0"/>
    <w:rsid w:val="008D641B"/>
    <w:rsid w:val="008D6599"/>
    <w:rsid w:val="008D73D6"/>
    <w:rsid w:val="008E0F07"/>
    <w:rsid w:val="008E13FE"/>
    <w:rsid w:val="008E14A4"/>
    <w:rsid w:val="008E2EF7"/>
    <w:rsid w:val="008E36EA"/>
    <w:rsid w:val="008E4BA0"/>
    <w:rsid w:val="008E4EDF"/>
    <w:rsid w:val="008E51F2"/>
    <w:rsid w:val="008E5BC6"/>
    <w:rsid w:val="008E6290"/>
    <w:rsid w:val="008E6444"/>
    <w:rsid w:val="008E648C"/>
    <w:rsid w:val="008E6B47"/>
    <w:rsid w:val="008E7F26"/>
    <w:rsid w:val="008E7F7E"/>
    <w:rsid w:val="008F0255"/>
    <w:rsid w:val="008F0CAD"/>
    <w:rsid w:val="008F109D"/>
    <w:rsid w:val="008F1ABF"/>
    <w:rsid w:val="008F2469"/>
    <w:rsid w:val="008F3614"/>
    <w:rsid w:val="008F4D25"/>
    <w:rsid w:val="008F56EE"/>
    <w:rsid w:val="008F67EE"/>
    <w:rsid w:val="008F79D1"/>
    <w:rsid w:val="00900C14"/>
    <w:rsid w:val="00900D87"/>
    <w:rsid w:val="00901357"/>
    <w:rsid w:val="00902BD0"/>
    <w:rsid w:val="00904B12"/>
    <w:rsid w:val="00904F3F"/>
    <w:rsid w:val="00905B7B"/>
    <w:rsid w:val="00906E03"/>
    <w:rsid w:val="00907785"/>
    <w:rsid w:val="009079D7"/>
    <w:rsid w:val="00910543"/>
    <w:rsid w:val="0091065C"/>
    <w:rsid w:val="009116D5"/>
    <w:rsid w:val="009131EF"/>
    <w:rsid w:val="00913443"/>
    <w:rsid w:val="009136E7"/>
    <w:rsid w:val="009139F2"/>
    <w:rsid w:val="0091642B"/>
    <w:rsid w:val="00916F73"/>
    <w:rsid w:val="009174FF"/>
    <w:rsid w:val="00917623"/>
    <w:rsid w:val="00917E55"/>
    <w:rsid w:val="00920801"/>
    <w:rsid w:val="009210B0"/>
    <w:rsid w:val="009216AE"/>
    <w:rsid w:val="00921865"/>
    <w:rsid w:val="00924DD1"/>
    <w:rsid w:val="00926487"/>
    <w:rsid w:val="00926F54"/>
    <w:rsid w:val="009309FF"/>
    <w:rsid w:val="00932D5A"/>
    <w:rsid w:val="00934892"/>
    <w:rsid w:val="00934B60"/>
    <w:rsid w:val="009402EC"/>
    <w:rsid w:val="00940823"/>
    <w:rsid w:val="00940A4A"/>
    <w:rsid w:val="00941C13"/>
    <w:rsid w:val="00942347"/>
    <w:rsid w:val="00942457"/>
    <w:rsid w:val="00945DD9"/>
    <w:rsid w:val="00945DEF"/>
    <w:rsid w:val="009468A8"/>
    <w:rsid w:val="00946A36"/>
    <w:rsid w:val="00947B71"/>
    <w:rsid w:val="00947E30"/>
    <w:rsid w:val="00950308"/>
    <w:rsid w:val="00950ACB"/>
    <w:rsid w:val="00950C5A"/>
    <w:rsid w:val="009513B4"/>
    <w:rsid w:val="0095162A"/>
    <w:rsid w:val="00951BCE"/>
    <w:rsid w:val="00952D47"/>
    <w:rsid w:val="00952EAA"/>
    <w:rsid w:val="009534AD"/>
    <w:rsid w:val="00953AE0"/>
    <w:rsid w:val="00954FB2"/>
    <w:rsid w:val="0095662D"/>
    <w:rsid w:val="009568CB"/>
    <w:rsid w:val="00957777"/>
    <w:rsid w:val="00957B3B"/>
    <w:rsid w:val="00960D55"/>
    <w:rsid w:val="00960FE5"/>
    <w:rsid w:val="00961843"/>
    <w:rsid w:val="00962C2C"/>
    <w:rsid w:val="00962FE5"/>
    <w:rsid w:val="00964984"/>
    <w:rsid w:val="00965380"/>
    <w:rsid w:val="00965481"/>
    <w:rsid w:val="00965E77"/>
    <w:rsid w:val="00966709"/>
    <w:rsid w:val="0096686A"/>
    <w:rsid w:val="00967955"/>
    <w:rsid w:val="009700E1"/>
    <w:rsid w:val="00970C95"/>
    <w:rsid w:val="00972C71"/>
    <w:rsid w:val="009739B3"/>
    <w:rsid w:val="009739CF"/>
    <w:rsid w:val="00975203"/>
    <w:rsid w:val="0097636A"/>
    <w:rsid w:val="00976600"/>
    <w:rsid w:val="00976818"/>
    <w:rsid w:val="00976B13"/>
    <w:rsid w:val="00977D8D"/>
    <w:rsid w:val="00980274"/>
    <w:rsid w:val="00980849"/>
    <w:rsid w:val="009832C3"/>
    <w:rsid w:val="0098388E"/>
    <w:rsid w:val="0098417E"/>
    <w:rsid w:val="009842A5"/>
    <w:rsid w:val="009863A6"/>
    <w:rsid w:val="00986BDE"/>
    <w:rsid w:val="00986C09"/>
    <w:rsid w:val="00986ED4"/>
    <w:rsid w:val="00990B2D"/>
    <w:rsid w:val="00991E5D"/>
    <w:rsid w:val="0099296C"/>
    <w:rsid w:val="00992A9D"/>
    <w:rsid w:val="00992C3C"/>
    <w:rsid w:val="00993D0E"/>
    <w:rsid w:val="00994370"/>
    <w:rsid w:val="0099672B"/>
    <w:rsid w:val="00996A64"/>
    <w:rsid w:val="00996FAB"/>
    <w:rsid w:val="009A06B8"/>
    <w:rsid w:val="009A1F23"/>
    <w:rsid w:val="009A3015"/>
    <w:rsid w:val="009A36C7"/>
    <w:rsid w:val="009A5C7E"/>
    <w:rsid w:val="009A6275"/>
    <w:rsid w:val="009A724C"/>
    <w:rsid w:val="009B001D"/>
    <w:rsid w:val="009B010C"/>
    <w:rsid w:val="009B1603"/>
    <w:rsid w:val="009B2DD9"/>
    <w:rsid w:val="009B3AC1"/>
    <w:rsid w:val="009B550A"/>
    <w:rsid w:val="009B5FD0"/>
    <w:rsid w:val="009B6B5C"/>
    <w:rsid w:val="009B6DF6"/>
    <w:rsid w:val="009C10BB"/>
    <w:rsid w:val="009C110E"/>
    <w:rsid w:val="009C3608"/>
    <w:rsid w:val="009C417F"/>
    <w:rsid w:val="009C4F80"/>
    <w:rsid w:val="009C559D"/>
    <w:rsid w:val="009C5AA7"/>
    <w:rsid w:val="009C6FBA"/>
    <w:rsid w:val="009D0230"/>
    <w:rsid w:val="009D123A"/>
    <w:rsid w:val="009D15BE"/>
    <w:rsid w:val="009D185D"/>
    <w:rsid w:val="009D1A60"/>
    <w:rsid w:val="009D2AC0"/>
    <w:rsid w:val="009D2BF7"/>
    <w:rsid w:val="009D3DD9"/>
    <w:rsid w:val="009D613D"/>
    <w:rsid w:val="009D68A9"/>
    <w:rsid w:val="009D705A"/>
    <w:rsid w:val="009D76C6"/>
    <w:rsid w:val="009E1A96"/>
    <w:rsid w:val="009E1C8D"/>
    <w:rsid w:val="009E2206"/>
    <w:rsid w:val="009E27A7"/>
    <w:rsid w:val="009E2D31"/>
    <w:rsid w:val="009E30B9"/>
    <w:rsid w:val="009E4807"/>
    <w:rsid w:val="009E4AE4"/>
    <w:rsid w:val="009E4FB9"/>
    <w:rsid w:val="009E5B29"/>
    <w:rsid w:val="009E6CE7"/>
    <w:rsid w:val="009E6CE8"/>
    <w:rsid w:val="009F0197"/>
    <w:rsid w:val="009F0230"/>
    <w:rsid w:val="009F07C0"/>
    <w:rsid w:val="009F0D9C"/>
    <w:rsid w:val="009F165B"/>
    <w:rsid w:val="009F208C"/>
    <w:rsid w:val="009F3A3C"/>
    <w:rsid w:val="009F4E9C"/>
    <w:rsid w:val="009F61B7"/>
    <w:rsid w:val="009F62B0"/>
    <w:rsid w:val="009F67CC"/>
    <w:rsid w:val="009F687B"/>
    <w:rsid w:val="009F73D7"/>
    <w:rsid w:val="00A000EF"/>
    <w:rsid w:val="00A004EA"/>
    <w:rsid w:val="00A03410"/>
    <w:rsid w:val="00A04B2E"/>
    <w:rsid w:val="00A05CC0"/>
    <w:rsid w:val="00A07217"/>
    <w:rsid w:val="00A10150"/>
    <w:rsid w:val="00A103D4"/>
    <w:rsid w:val="00A10AE3"/>
    <w:rsid w:val="00A11638"/>
    <w:rsid w:val="00A1197A"/>
    <w:rsid w:val="00A120F7"/>
    <w:rsid w:val="00A13049"/>
    <w:rsid w:val="00A14EB9"/>
    <w:rsid w:val="00A16EF9"/>
    <w:rsid w:val="00A179C1"/>
    <w:rsid w:val="00A179FD"/>
    <w:rsid w:val="00A17DBC"/>
    <w:rsid w:val="00A17F8A"/>
    <w:rsid w:val="00A203DB"/>
    <w:rsid w:val="00A206F9"/>
    <w:rsid w:val="00A2076E"/>
    <w:rsid w:val="00A22AB8"/>
    <w:rsid w:val="00A23A56"/>
    <w:rsid w:val="00A23B32"/>
    <w:rsid w:val="00A2441C"/>
    <w:rsid w:val="00A24432"/>
    <w:rsid w:val="00A24DCB"/>
    <w:rsid w:val="00A2566A"/>
    <w:rsid w:val="00A268BC"/>
    <w:rsid w:val="00A26D74"/>
    <w:rsid w:val="00A323D9"/>
    <w:rsid w:val="00A33151"/>
    <w:rsid w:val="00A33625"/>
    <w:rsid w:val="00A33EE1"/>
    <w:rsid w:val="00A34053"/>
    <w:rsid w:val="00A3420D"/>
    <w:rsid w:val="00A35CD9"/>
    <w:rsid w:val="00A37136"/>
    <w:rsid w:val="00A37C9A"/>
    <w:rsid w:val="00A400FA"/>
    <w:rsid w:val="00A40BBE"/>
    <w:rsid w:val="00A4283F"/>
    <w:rsid w:val="00A43FC0"/>
    <w:rsid w:val="00A46833"/>
    <w:rsid w:val="00A475AE"/>
    <w:rsid w:val="00A50E4D"/>
    <w:rsid w:val="00A51D77"/>
    <w:rsid w:val="00A543F5"/>
    <w:rsid w:val="00A55B0E"/>
    <w:rsid w:val="00A56456"/>
    <w:rsid w:val="00A56714"/>
    <w:rsid w:val="00A568E6"/>
    <w:rsid w:val="00A609B7"/>
    <w:rsid w:val="00A61285"/>
    <w:rsid w:val="00A6213F"/>
    <w:rsid w:val="00A62A9D"/>
    <w:rsid w:val="00A631E6"/>
    <w:rsid w:val="00A63F46"/>
    <w:rsid w:val="00A6600F"/>
    <w:rsid w:val="00A66D78"/>
    <w:rsid w:val="00A6700D"/>
    <w:rsid w:val="00A6717E"/>
    <w:rsid w:val="00A67446"/>
    <w:rsid w:val="00A67E2E"/>
    <w:rsid w:val="00A7059F"/>
    <w:rsid w:val="00A7088B"/>
    <w:rsid w:val="00A70CF5"/>
    <w:rsid w:val="00A70D62"/>
    <w:rsid w:val="00A70FDE"/>
    <w:rsid w:val="00A71143"/>
    <w:rsid w:val="00A72F3C"/>
    <w:rsid w:val="00A737D8"/>
    <w:rsid w:val="00A74760"/>
    <w:rsid w:val="00A749D7"/>
    <w:rsid w:val="00A74AFE"/>
    <w:rsid w:val="00A75701"/>
    <w:rsid w:val="00A77C21"/>
    <w:rsid w:val="00A843F0"/>
    <w:rsid w:val="00A8497E"/>
    <w:rsid w:val="00A84AFF"/>
    <w:rsid w:val="00A85215"/>
    <w:rsid w:val="00A85870"/>
    <w:rsid w:val="00A85F79"/>
    <w:rsid w:val="00A869A6"/>
    <w:rsid w:val="00A87121"/>
    <w:rsid w:val="00A87676"/>
    <w:rsid w:val="00A87724"/>
    <w:rsid w:val="00A90755"/>
    <w:rsid w:val="00A90891"/>
    <w:rsid w:val="00A91165"/>
    <w:rsid w:val="00A919A9"/>
    <w:rsid w:val="00A92B28"/>
    <w:rsid w:val="00A92E05"/>
    <w:rsid w:val="00A931CD"/>
    <w:rsid w:val="00A9414D"/>
    <w:rsid w:val="00A94E5C"/>
    <w:rsid w:val="00A95908"/>
    <w:rsid w:val="00A96926"/>
    <w:rsid w:val="00A96A08"/>
    <w:rsid w:val="00A96C83"/>
    <w:rsid w:val="00AA0CF4"/>
    <w:rsid w:val="00AA1A0D"/>
    <w:rsid w:val="00AA2437"/>
    <w:rsid w:val="00AA277F"/>
    <w:rsid w:val="00AA3671"/>
    <w:rsid w:val="00AA4F3E"/>
    <w:rsid w:val="00AA6565"/>
    <w:rsid w:val="00AA765E"/>
    <w:rsid w:val="00AB1200"/>
    <w:rsid w:val="00AB2FAF"/>
    <w:rsid w:val="00AB31F1"/>
    <w:rsid w:val="00AB3359"/>
    <w:rsid w:val="00AB4748"/>
    <w:rsid w:val="00AB4BAD"/>
    <w:rsid w:val="00AB5F96"/>
    <w:rsid w:val="00AB6518"/>
    <w:rsid w:val="00AB7E75"/>
    <w:rsid w:val="00AC0CE0"/>
    <w:rsid w:val="00AC1F0C"/>
    <w:rsid w:val="00AC50EA"/>
    <w:rsid w:val="00AC532B"/>
    <w:rsid w:val="00AC63EC"/>
    <w:rsid w:val="00AC67AE"/>
    <w:rsid w:val="00AD2201"/>
    <w:rsid w:val="00AD26E8"/>
    <w:rsid w:val="00AD40B0"/>
    <w:rsid w:val="00AD4634"/>
    <w:rsid w:val="00AD4804"/>
    <w:rsid w:val="00AD4860"/>
    <w:rsid w:val="00AD5436"/>
    <w:rsid w:val="00AD5A2D"/>
    <w:rsid w:val="00AD7F58"/>
    <w:rsid w:val="00AE1014"/>
    <w:rsid w:val="00AE159D"/>
    <w:rsid w:val="00AE27F4"/>
    <w:rsid w:val="00AE433F"/>
    <w:rsid w:val="00AE4562"/>
    <w:rsid w:val="00AE5ADB"/>
    <w:rsid w:val="00AF0570"/>
    <w:rsid w:val="00AF14FB"/>
    <w:rsid w:val="00AF21F3"/>
    <w:rsid w:val="00AF370E"/>
    <w:rsid w:val="00AF42EA"/>
    <w:rsid w:val="00AF48C6"/>
    <w:rsid w:val="00AF52FD"/>
    <w:rsid w:val="00AF6A6C"/>
    <w:rsid w:val="00AF7285"/>
    <w:rsid w:val="00AF748F"/>
    <w:rsid w:val="00AF7556"/>
    <w:rsid w:val="00B00A7E"/>
    <w:rsid w:val="00B010F8"/>
    <w:rsid w:val="00B017BA"/>
    <w:rsid w:val="00B01F6A"/>
    <w:rsid w:val="00B02B4F"/>
    <w:rsid w:val="00B02E9F"/>
    <w:rsid w:val="00B0330B"/>
    <w:rsid w:val="00B03424"/>
    <w:rsid w:val="00B0376C"/>
    <w:rsid w:val="00B047DA"/>
    <w:rsid w:val="00B048D2"/>
    <w:rsid w:val="00B0503A"/>
    <w:rsid w:val="00B066B1"/>
    <w:rsid w:val="00B069B7"/>
    <w:rsid w:val="00B06D80"/>
    <w:rsid w:val="00B0749A"/>
    <w:rsid w:val="00B07AE6"/>
    <w:rsid w:val="00B102D5"/>
    <w:rsid w:val="00B1077C"/>
    <w:rsid w:val="00B10871"/>
    <w:rsid w:val="00B10ED4"/>
    <w:rsid w:val="00B121B2"/>
    <w:rsid w:val="00B12551"/>
    <w:rsid w:val="00B12E9C"/>
    <w:rsid w:val="00B13355"/>
    <w:rsid w:val="00B148BE"/>
    <w:rsid w:val="00B14FB2"/>
    <w:rsid w:val="00B15037"/>
    <w:rsid w:val="00B1732E"/>
    <w:rsid w:val="00B2172E"/>
    <w:rsid w:val="00B219AB"/>
    <w:rsid w:val="00B21BB7"/>
    <w:rsid w:val="00B253B0"/>
    <w:rsid w:val="00B27CC8"/>
    <w:rsid w:val="00B30033"/>
    <w:rsid w:val="00B30589"/>
    <w:rsid w:val="00B30E94"/>
    <w:rsid w:val="00B3129B"/>
    <w:rsid w:val="00B31811"/>
    <w:rsid w:val="00B321ED"/>
    <w:rsid w:val="00B323F5"/>
    <w:rsid w:val="00B32A52"/>
    <w:rsid w:val="00B3368B"/>
    <w:rsid w:val="00B33699"/>
    <w:rsid w:val="00B34B67"/>
    <w:rsid w:val="00B35BF0"/>
    <w:rsid w:val="00B35D7A"/>
    <w:rsid w:val="00B36060"/>
    <w:rsid w:val="00B36ADF"/>
    <w:rsid w:val="00B400C4"/>
    <w:rsid w:val="00B402D1"/>
    <w:rsid w:val="00B40741"/>
    <w:rsid w:val="00B40882"/>
    <w:rsid w:val="00B40C1E"/>
    <w:rsid w:val="00B42166"/>
    <w:rsid w:val="00B4287B"/>
    <w:rsid w:val="00B436D1"/>
    <w:rsid w:val="00B43A66"/>
    <w:rsid w:val="00B44F7D"/>
    <w:rsid w:val="00B45CAF"/>
    <w:rsid w:val="00B46A31"/>
    <w:rsid w:val="00B47079"/>
    <w:rsid w:val="00B4799B"/>
    <w:rsid w:val="00B47A14"/>
    <w:rsid w:val="00B52E69"/>
    <w:rsid w:val="00B538B3"/>
    <w:rsid w:val="00B5711C"/>
    <w:rsid w:val="00B60FB1"/>
    <w:rsid w:val="00B615FB"/>
    <w:rsid w:val="00B61814"/>
    <w:rsid w:val="00B62174"/>
    <w:rsid w:val="00B62741"/>
    <w:rsid w:val="00B62C9C"/>
    <w:rsid w:val="00B633E9"/>
    <w:rsid w:val="00B63E25"/>
    <w:rsid w:val="00B64611"/>
    <w:rsid w:val="00B65077"/>
    <w:rsid w:val="00B662B9"/>
    <w:rsid w:val="00B67079"/>
    <w:rsid w:val="00B676BD"/>
    <w:rsid w:val="00B67ABD"/>
    <w:rsid w:val="00B67E32"/>
    <w:rsid w:val="00B71012"/>
    <w:rsid w:val="00B721DC"/>
    <w:rsid w:val="00B728EC"/>
    <w:rsid w:val="00B72939"/>
    <w:rsid w:val="00B7383E"/>
    <w:rsid w:val="00B7390C"/>
    <w:rsid w:val="00B740A0"/>
    <w:rsid w:val="00B7483D"/>
    <w:rsid w:val="00B74987"/>
    <w:rsid w:val="00B753D7"/>
    <w:rsid w:val="00B774EB"/>
    <w:rsid w:val="00B81A70"/>
    <w:rsid w:val="00B83DB8"/>
    <w:rsid w:val="00B85371"/>
    <w:rsid w:val="00B85AAF"/>
    <w:rsid w:val="00B85C30"/>
    <w:rsid w:val="00B860E9"/>
    <w:rsid w:val="00B872BA"/>
    <w:rsid w:val="00B91266"/>
    <w:rsid w:val="00B9173B"/>
    <w:rsid w:val="00B9184D"/>
    <w:rsid w:val="00B92FD4"/>
    <w:rsid w:val="00B93316"/>
    <w:rsid w:val="00B94DA4"/>
    <w:rsid w:val="00B957D8"/>
    <w:rsid w:val="00B95817"/>
    <w:rsid w:val="00B95A68"/>
    <w:rsid w:val="00B9604E"/>
    <w:rsid w:val="00B96E39"/>
    <w:rsid w:val="00BA088E"/>
    <w:rsid w:val="00BA1546"/>
    <w:rsid w:val="00BA3C84"/>
    <w:rsid w:val="00BA43EC"/>
    <w:rsid w:val="00BA4E9D"/>
    <w:rsid w:val="00BA525F"/>
    <w:rsid w:val="00BA67F9"/>
    <w:rsid w:val="00BA755F"/>
    <w:rsid w:val="00BA7CC0"/>
    <w:rsid w:val="00BB0167"/>
    <w:rsid w:val="00BB0280"/>
    <w:rsid w:val="00BB1EB4"/>
    <w:rsid w:val="00BB3296"/>
    <w:rsid w:val="00BB335C"/>
    <w:rsid w:val="00BB35A3"/>
    <w:rsid w:val="00BB3DD6"/>
    <w:rsid w:val="00BB476D"/>
    <w:rsid w:val="00BB4EE3"/>
    <w:rsid w:val="00BB648F"/>
    <w:rsid w:val="00BB6822"/>
    <w:rsid w:val="00BB6B17"/>
    <w:rsid w:val="00BC00D5"/>
    <w:rsid w:val="00BC0425"/>
    <w:rsid w:val="00BC0971"/>
    <w:rsid w:val="00BC1E17"/>
    <w:rsid w:val="00BC4187"/>
    <w:rsid w:val="00BC5459"/>
    <w:rsid w:val="00BC5AE7"/>
    <w:rsid w:val="00BC7622"/>
    <w:rsid w:val="00BC7E3C"/>
    <w:rsid w:val="00BD032F"/>
    <w:rsid w:val="00BD1F6B"/>
    <w:rsid w:val="00BD2703"/>
    <w:rsid w:val="00BD4A08"/>
    <w:rsid w:val="00BD50C0"/>
    <w:rsid w:val="00BD5967"/>
    <w:rsid w:val="00BD6D4A"/>
    <w:rsid w:val="00BE05B9"/>
    <w:rsid w:val="00BE5F04"/>
    <w:rsid w:val="00BE71A0"/>
    <w:rsid w:val="00BE7E82"/>
    <w:rsid w:val="00BF0D6F"/>
    <w:rsid w:val="00BF1FEE"/>
    <w:rsid w:val="00BF2EC7"/>
    <w:rsid w:val="00BF2F0B"/>
    <w:rsid w:val="00BF3C9D"/>
    <w:rsid w:val="00BF4804"/>
    <w:rsid w:val="00BF589C"/>
    <w:rsid w:val="00BF5B97"/>
    <w:rsid w:val="00BF6FBD"/>
    <w:rsid w:val="00BF74CF"/>
    <w:rsid w:val="00BF774A"/>
    <w:rsid w:val="00BF7C07"/>
    <w:rsid w:val="00C028F9"/>
    <w:rsid w:val="00C02F08"/>
    <w:rsid w:val="00C03D58"/>
    <w:rsid w:val="00C04638"/>
    <w:rsid w:val="00C0484F"/>
    <w:rsid w:val="00C0504D"/>
    <w:rsid w:val="00C051D3"/>
    <w:rsid w:val="00C067F0"/>
    <w:rsid w:val="00C07FF5"/>
    <w:rsid w:val="00C109ED"/>
    <w:rsid w:val="00C1108B"/>
    <w:rsid w:val="00C11D19"/>
    <w:rsid w:val="00C126EF"/>
    <w:rsid w:val="00C1278F"/>
    <w:rsid w:val="00C12976"/>
    <w:rsid w:val="00C13453"/>
    <w:rsid w:val="00C1377D"/>
    <w:rsid w:val="00C13E73"/>
    <w:rsid w:val="00C16339"/>
    <w:rsid w:val="00C1673B"/>
    <w:rsid w:val="00C16D64"/>
    <w:rsid w:val="00C17F4D"/>
    <w:rsid w:val="00C20FC1"/>
    <w:rsid w:val="00C228E6"/>
    <w:rsid w:val="00C23696"/>
    <w:rsid w:val="00C24983"/>
    <w:rsid w:val="00C25109"/>
    <w:rsid w:val="00C253FD"/>
    <w:rsid w:val="00C265AC"/>
    <w:rsid w:val="00C267EE"/>
    <w:rsid w:val="00C27087"/>
    <w:rsid w:val="00C304AF"/>
    <w:rsid w:val="00C30590"/>
    <w:rsid w:val="00C30B2F"/>
    <w:rsid w:val="00C3241E"/>
    <w:rsid w:val="00C3311A"/>
    <w:rsid w:val="00C35435"/>
    <w:rsid w:val="00C36274"/>
    <w:rsid w:val="00C364A7"/>
    <w:rsid w:val="00C3671E"/>
    <w:rsid w:val="00C36EA3"/>
    <w:rsid w:val="00C37001"/>
    <w:rsid w:val="00C37248"/>
    <w:rsid w:val="00C3795A"/>
    <w:rsid w:val="00C40DBC"/>
    <w:rsid w:val="00C41086"/>
    <w:rsid w:val="00C41A61"/>
    <w:rsid w:val="00C42137"/>
    <w:rsid w:val="00C42A65"/>
    <w:rsid w:val="00C42EDE"/>
    <w:rsid w:val="00C44187"/>
    <w:rsid w:val="00C441EC"/>
    <w:rsid w:val="00C456F8"/>
    <w:rsid w:val="00C45E53"/>
    <w:rsid w:val="00C4663B"/>
    <w:rsid w:val="00C500F9"/>
    <w:rsid w:val="00C50D43"/>
    <w:rsid w:val="00C52C35"/>
    <w:rsid w:val="00C53337"/>
    <w:rsid w:val="00C53A81"/>
    <w:rsid w:val="00C5438B"/>
    <w:rsid w:val="00C5521F"/>
    <w:rsid w:val="00C56F17"/>
    <w:rsid w:val="00C60338"/>
    <w:rsid w:val="00C608AC"/>
    <w:rsid w:val="00C63C37"/>
    <w:rsid w:val="00C64A74"/>
    <w:rsid w:val="00C64E62"/>
    <w:rsid w:val="00C65AC5"/>
    <w:rsid w:val="00C673FE"/>
    <w:rsid w:val="00C71BFF"/>
    <w:rsid w:val="00C71ECA"/>
    <w:rsid w:val="00C72204"/>
    <w:rsid w:val="00C722DA"/>
    <w:rsid w:val="00C72ADF"/>
    <w:rsid w:val="00C748DD"/>
    <w:rsid w:val="00C74E43"/>
    <w:rsid w:val="00C7545E"/>
    <w:rsid w:val="00C75929"/>
    <w:rsid w:val="00C75BF2"/>
    <w:rsid w:val="00C764A3"/>
    <w:rsid w:val="00C76A90"/>
    <w:rsid w:val="00C779B5"/>
    <w:rsid w:val="00C800FA"/>
    <w:rsid w:val="00C806D1"/>
    <w:rsid w:val="00C81373"/>
    <w:rsid w:val="00C81B18"/>
    <w:rsid w:val="00C8257E"/>
    <w:rsid w:val="00C82CC8"/>
    <w:rsid w:val="00C82DA4"/>
    <w:rsid w:val="00C82EF2"/>
    <w:rsid w:val="00C83793"/>
    <w:rsid w:val="00C84165"/>
    <w:rsid w:val="00C84404"/>
    <w:rsid w:val="00C845A3"/>
    <w:rsid w:val="00C84FE5"/>
    <w:rsid w:val="00C85F15"/>
    <w:rsid w:val="00C85F45"/>
    <w:rsid w:val="00C863A4"/>
    <w:rsid w:val="00C87141"/>
    <w:rsid w:val="00C87DD3"/>
    <w:rsid w:val="00C93750"/>
    <w:rsid w:val="00C9389A"/>
    <w:rsid w:val="00C969EB"/>
    <w:rsid w:val="00C97D27"/>
    <w:rsid w:val="00C97E07"/>
    <w:rsid w:val="00CA05AD"/>
    <w:rsid w:val="00CA1F62"/>
    <w:rsid w:val="00CA2568"/>
    <w:rsid w:val="00CA27DA"/>
    <w:rsid w:val="00CA2B99"/>
    <w:rsid w:val="00CA3F7C"/>
    <w:rsid w:val="00CA474B"/>
    <w:rsid w:val="00CA4F74"/>
    <w:rsid w:val="00CA57CF"/>
    <w:rsid w:val="00CA633D"/>
    <w:rsid w:val="00CA6880"/>
    <w:rsid w:val="00CA7F77"/>
    <w:rsid w:val="00CB13F0"/>
    <w:rsid w:val="00CB1E25"/>
    <w:rsid w:val="00CB2765"/>
    <w:rsid w:val="00CB34D2"/>
    <w:rsid w:val="00CB4AA0"/>
    <w:rsid w:val="00CB5455"/>
    <w:rsid w:val="00CB5E83"/>
    <w:rsid w:val="00CB7579"/>
    <w:rsid w:val="00CB7A37"/>
    <w:rsid w:val="00CB7D47"/>
    <w:rsid w:val="00CB7F85"/>
    <w:rsid w:val="00CC08DC"/>
    <w:rsid w:val="00CC0A45"/>
    <w:rsid w:val="00CC0E43"/>
    <w:rsid w:val="00CC17C0"/>
    <w:rsid w:val="00CC1FAC"/>
    <w:rsid w:val="00CC2094"/>
    <w:rsid w:val="00CC2EAE"/>
    <w:rsid w:val="00CC35B5"/>
    <w:rsid w:val="00CC3CB3"/>
    <w:rsid w:val="00CC3D24"/>
    <w:rsid w:val="00CC4205"/>
    <w:rsid w:val="00CC4626"/>
    <w:rsid w:val="00CC4BBB"/>
    <w:rsid w:val="00CC4F56"/>
    <w:rsid w:val="00CC5140"/>
    <w:rsid w:val="00CC5E41"/>
    <w:rsid w:val="00CC6689"/>
    <w:rsid w:val="00CC719E"/>
    <w:rsid w:val="00CC76A3"/>
    <w:rsid w:val="00CD2714"/>
    <w:rsid w:val="00CD5486"/>
    <w:rsid w:val="00CD5492"/>
    <w:rsid w:val="00CD711D"/>
    <w:rsid w:val="00CD7205"/>
    <w:rsid w:val="00CD757C"/>
    <w:rsid w:val="00CE120B"/>
    <w:rsid w:val="00CE2EB8"/>
    <w:rsid w:val="00CE5459"/>
    <w:rsid w:val="00CF021B"/>
    <w:rsid w:val="00CF2544"/>
    <w:rsid w:val="00CF2581"/>
    <w:rsid w:val="00CF26DA"/>
    <w:rsid w:val="00CF2F58"/>
    <w:rsid w:val="00CF517D"/>
    <w:rsid w:val="00CF7AF1"/>
    <w:rsid w:val="00CF7B61"/>
    <w:rsid w:val="00CF7C40"/>
    <w:rsid w:val="00CF7EA8"/>
    <w:rsid w:val="00D002DE"/>
    <w:rsid w:val="00D00846"/>
    <w:rsid w:val="00D010C1"/>
    <w:rsid w:val="00D102BB"/>
    <w:rsid w:val="00D10FAC"/>
    <w:rsid w:val="00D111C1"/>
    <w:rsid w:val="00D124AA"/>
    <w:rsid w:val="00D17402"/>
    <w:rsid w:val="00D175CF"/>
    <w:rsid w:val="00D1773C"/>
    <w:rsid w:val="00D17ED5"/>
    <w:rsid w:val="00D207AA"/>
    <w:rsid w:val="00D20ADB"/>
    <w:rsid w:val="00D21062"/>
    <w:rsid w:val="00D21C4F"/>
    <w:rsid w:val="00D21D48"/>
    <w:rsid w:val="00D24332"/>
    <w:rsid w:val="00D24F0C"/>
    <w:rsid w:val="00D277BC"/>
    <w:rsid w:val="00D27DD0"/>
    <w:rsid w:val="00D305D8"/>
    <w:rsid w:val="00D31C7E"/>
    <w:rsid w:val="00D321E1"/>
    <w:rsid w:val="00D33648"/>
    <w:rsid w:val="00D340C3"/>
    <w:rsid w:val="00D34ECA"/>
    <w:rsid w:val="00D35AF6"/>
    <w:rsid w:val="00D370F2"/>
    <w:rsid w:val="00D37661"/>
    <w:rsid w:val="00D4020B"/>
    <w:rsid w:val="00D406E7"/>
    <w:rsid w:val="00D407BD"/>
    <w:rsid w:val="00D423BF"/>
    <w:rsid w:val="00D42A2C"/>
    <w:rsid w:val="00D430E2"/>
    <w:rsid w:val="00D436CD"/>
    <w:rsid w:val="00D43C6D"/>
    <w:rsid w:val="00D44103"/>
    <w:rsid w:val="00D44138"/>
    <w:rsid w:val="00D44459"/>
    <w:rsid w:val="00D45A25"/>
    <w:rsid w:val="00D464B0"/>
    <w:rsid w:val="00D46A2E"/>
    <w:rsid w:val="00D47A6D"/>
    <w:rsid w:val="00D51263"/>
    <w:rsid w:val="00D51F1D"/>
    <w:rsid w:val="00D5234D"/>
    <w:rsid w:val="00D52378"/>
    <w:rsid w:val="00D5310F"/>
    <w:rsid w:val="00D5573A"/>
    <w:rsid w:val="00D55FE0"/>
    <w:rsid w:val="00D5691C"/>
    <w:rsid w:val="00D572F4"/>
    <w:rsid w:val="00D57D93"/>
    <w:rsid w:val="00D6047B"/>
    <w:rsid w:val="00D6102A"/>
    <w:rsid w:val="00D620D7"/>
    <w:rsid w:val="00D6299D"/>
    <w:rsid w:val="00D631AF"/>
    <w:rsid w:val="00D63AB7"/>
    <w:rsid w:val="00D63BDE"/>
    <w:rsid w:val="00D67B98"/>
    <w:rsid w:val="00D71324"/>
    <w:rsid w:val="00D7334A"/>
    <w:rsid w:val="00D7362C"/>
    <w:rsid w:val="00D744EE"/>
    <w:rsid w:val="00D76705"/>
    <w:rsid w:val="00D76880"/>
    <w:rsid w:val="00D80375"/>
    <w:rsid w:val="00D814C3"/>
    <w:rsid w:val="00D82F5E"/>
    <w:rsid w:val="00D84355"/>
    <w:rsid w:val="00D84A82"/>
    <w:rsid w:val="00D8511C"/>
    <w:rsid w:val="00D853DE"/>
    <w:rsid w:val="00D8558C"/>
    <w:rsid w:val="00D85C13"/>
    <w:rsid w:val="00D8614E"/>
    <w:rsid w:val="00D9019B"/>
    <w:rsid w:val="00D913AD"/>
    <w:rsid w:val="00D92569"/>
    <w:rsid w:val="00D94685"/>
    <w:rsid w:val="00D94F7D"/>
    <w:rsid w:val="00D963EC"/>
    <w:rsid w:val="00D96542"/>
    <w:rsid w:val="00D968A6"/>
    <w:rsid w:val="00D9735F"/>
    <w:rsid w:val="00D97C4F"/>
    <w:rsid w:val="00DA12E3"/>
    <w:rsid w:val="00DA141D"/>
    <w:rsid w:val="00DA2939"/>
    <w:rsid w:val="00DA2A98"/>
    <w:rsid w:val="00DA42FD"/>
    <w:rsid w:val="00DA4D34"/>
    <w:rsid w:val="00DA632D"/>
    <w:rsid w:val="00DA69E4"/>
    <w:rsid w:val="00DA7125"/>
    <w:rsid w:val="00DA73CD"/>
    <w:rsid w:val="00DB0B56"/>
    <w:rsid w:val="00DB17CB"/>
    <w:rsid w:val="00DB4016"/>
    <w:rsid w:val="00DB43CC"/>
    <w:rsid w:val="00DB4463"/>
    <w:rsid w:val="00DB4E6E"/>
    <w:rsid w:val="00DB5E38"/>
    <w:rsid w:val="00DB6B40"/>
    <w:rsid w:val="00DB6D0F"/>
    <w:rsid w:val="00DB6E5A"/>
    <w:rsid w:val="00DC0478"/>
    <w:rsid w:val="00DC0B1A"/>
    <w:rsid w:val="00DC31C2"/>
    <w:rsid w:val="00DC4651"/>
    <w:rsid w:val="00DC75A3"/>
    <w:rsid w:val="00DD07DF"/>
    <w:rsid w:val="00DD19A3"/>
    <w:rsid w:val="00DD29A6"/>
    <w:rsid w:val="00DD2C34"/>
    <w:rsid w:val="00DD3682"/>
    <w:rsid w:val="00DD38FC"/>
    <w:rsid w:val="00DD3CDD"/>
    <w:rsid w:val="00DD4AA0"/>
    <w:rsid w:val="00DD51B6"/>
    <w:rsid w:val="00DD5493"/>
    <w:rsid w:val="00DD571A"/>
    <w:rsid w:val="00DD7E8D"/>
    <w:rsid w:val="00DE1FF5"/>
    <w:rsid w:val="00DE21E7"/>
    <w:rsid w:val="00DE284D"/>
    <w:rsid w:val="00DE5379"/>
    <w:rsid w:val="00DE57C7"/>
    <w:rsid w:val="00DE6E16"/>
    <w:rsid w:val="00DE6F2D"/>
    <w:rsid w:val="00DE76D2"/>
    <w:rsid w:val="00DE7DBC"/>
    <w:rsid w:val="00DF13BB"/>
    <w:rsid w:val="00DF1D66"/>
    <w:rsid w:val="00DF3149"/>
    <w:rsid w:val="00DF3BE4"/>
    <w:rsid w:val="00DF3D55"/>
    <w:rsid w:val="00DF4CE7"/>
    <w:rsid w:val="00DF521A"/>
    <w:rsid w:val="00DF78D5"/>
    <w:rsid w:val="00E008EC"/>
    <w:rsid w:val="00E00C22"/>
    <w:rsid w:val="00E00DD7"/>
    <w:rsid w:val="00E0150E"/>
    <w:rsid w:val="00E01582"/>
    <w:rsid w:val="00E03A12"/>
    <w:rsid w:val="00E03E90"/>
    <w:rsid w:val="00E03EB8"/>
    <w:rsid w:val="00E048C1"/>
    <w:rsid w:val="00E04E07"/>
    <w:rsid w:val="00E05198"/>
    <w:rsid w:val="00E05A7B"/>
    <w:rsid w:val="00E07722"/>
    <w:rsid w:val="00E07791"/>
    <w:rsid w:val="00E10199"/>
    <w:rsid w:val="00E1238F"/>
    <w:rsid w:val="00E158BD"/>
    <w:rsid w:val="00E15ACE"/>
    <w:rsid w:val="00E214E5"/>
    <w:rsid w:val="00E217A2"/>
    <w:rsid w:val="00E217EC"/>
    <w:rsid w:val="00E2284A"/>
    <w:rsid w:val="00E22ABE"/>
    <w:rsid w:val="00E23D3F"/>
    <w:rsid w:val="00E24633"/>
    <w:rsid w:val="00E25F4A"/>
    <w:rsid w:val="00E26094"/>
    <w:rsid w:val="00E26554"/>
    <w:rsid w:val="00E26FA7"/>
    <w:rsid w:val="00E27AA6"/>
    <w:rsid w:val="00E27F20"/>
    <w:rsid w:val="00E300FE"/>
    <w:rsid w:val="00E30427"/>
    <w:rsid w:val="00E320C9"/>
    <w:rsid w:val="00E322D8"/>
    <w:rsid w:val="00E3314B"/>
    <w:rsid w:val="00E33219"/>
    <w:rsid w:val="00E33FCE"/>
    <w:rsid w:val="00E340D1"/>
    <w:rsid w:val="00E34335"/>
    <w:rsid w:val="00E36A3A"/>
    <w:rsid w:val="00E37040"/>
    <w:rsid w:val="00E375D2"/>
    <w:rsid w:val="00E37C0D"/>
    <w:rsid w:val="00E4120C"/>
    <w:rsid w:val="00E413C3"/>
    <w:rsid w:val="00E4183F"/>
    <w:rsid w:val="00E420A4"/>
    <w:rsid w:val="00E42D5B"/>
    <w:rsid w:val="00E433AD"/>
    <w:rsid w:val="00E44656"/>
    <w:rsid w:val="00E45315"/>
    <w:rsid w:val="00E45ED2"/>
    <w:rsid w:val="00E463B1"/>
    <w:rsid w:val="00E46443"/>
    <w:rsid w:val="00E46ACE"/>
    <w:rsid w:val="00E4702A"/>
    <w:rsid w:val="00E5010A"/>
    <w:rsid w:val="00E5019D"/>
    <w:rsid w:val="00E5043D"/>
    <w:rsid w:val="00E50F41"/>
    <w:rsid w:val="00E52E49"/>
    <w:rsid w:val="00E53D35"/>
    <w:rsid w:val="00E550EB"/>
    <w:rsid w:val="00E56CA8"/>
    <w:rsid w:val="00E574F4"/>
    <w:rsid w:val="00E57A75"/>
    <w:rsid w:val="00E57C73"/>
    <w:rsid w:val="00E61C5B"/>
    <w:rsid w:val="00E62B92"/>
    <w:rsid w:val="00E62F0A"/>
    <w:rsid w:val="00E62F17"/>
    <w:rsid w:val="00E639C4"/>
    <w:rsid w:val="00E65B78"/>
    <w:rsid w:val="00E6611F"/>
    <w:rsid w:val="00E66D28"/>
    <w:rsid w:val="00E7119B"/>
    <w:rsid w:val="00E7125D"/>
    <w:rsid w:val="00E71322"/>
    <w:rsid w:val="00E71332"/>
    <w:rsid w:val="00E71CED"/>
    <w:rsid w:val="00E73498"/>
    <w:rsid w:val="00E73E5E"/>
    <w:rsid w:val="00E80566"/>
    <w:rsid w:val="00E80B7A"/>
    <w:rsid w:val="00E80C7B"/>
    <w:rsid w:val="00E810C4"/>
    <w:rsid w:val="00E824A3"/>
    <w:rsid w:val="00E82F85"/>
    <w:rsid w:val="00E87514"/>
    <w:rsid w:val="00E87B17"/>
    <w:rsid w:val="00E87D0C"/>
    <w:rsid w:val="00E87D95"/>
    <w:rsid w:val="00E90A75"/>
    <w:rsid w:val="00E90C18"/>
    <w:rsid w:val="00E91C22"/>
    <w:rsid w:val="00E92342"/>
    <w:rsid w:val="00E926E3"/>
    <w:rsid w:val="00E933A8"/>
    <w:rsid w:val="00E944FD"/>
    <w:rsid w:val="00E949E6"/>
    <w:rsid w:val="00E94A32"/>
    <w:rsid w:val="00E95D82"/>
    <w:rsid w:val="00EA0EEF"/>
    <w:rsid w:val="00EA1ACB"/>
    <w:rsid w:val="00EA44C0"/>
    <w:rsid w:val="00EA44D9"/>
    <w:rsid w:val="00EA4570"/>
    <w:rsid w:val="00EA55E1"/>
    <w:rsid w:val="00EA66BC"/>
    <w:rsid w:val="00EA688F"/>
    <w:rsid w:val="00EA70DB"/>
    <w:rsid w:val="00EB0A3C"/>
    <w:rsid w:val="00EB11A8"/>
    <w:rsid w:val="00EB1D3F"/>
    <w:rsid w:val="00EB3A0F"/>
    <w:rsid w:val="00EB3C8C"/>
    <w:rsid w:val="00EB4275"/>
    <w:rsid w:val="00EB495F"/>
    <w:rsid w:val="00EB4C95"/>
    <w:rsid w:val="00EB59D8"/>
    <w:rsid w:val="00EB5B5D"/>
    <w:rsid w:val="00EC11D8"/>
    <w:rsid w:val="00EC24F8"/>
    <w:rsid w:val="00EC2AE3"/>
    <w:rsid w:val="00EC33DC"/>
    <w:rsid w:val="00EC4997"/>
    <w:rsid w:val="00EC4D9C"/>
    <w:rsid w:val="00EC5155"/>
    <w:rsid w:val="00EC7A79"/>
    <w:rsid w:val="00ED0F08"/>
    <w:rsid w:val="00ED253D"/>
    <w:rsid w:val="00ED30CD"/>
    <w:rsid w:val="00ED3400"/>
    <w:rsid w:val="00ED3E68"/>
    <w:rsid w:val="00ED457A"/>
    <w:rsid w:val="00ED66A4"/>
    <w:rsid w:val="00ED683A"/>
    <w:rsid w:val="00EE2AE9"/>
    <w:rsid w:val="00EE2B8D"/>
    <w:rsid w:val="00EE5C88"/>
    <w:rsid w:val="00EE5EF7"/>
    <w:rsid w:val="00EE7A5C"/>
    <w:rsid w:val="00EF0067"/>
    <w:rsid w:val="00EF109D"/>
    <w:rsid w:val="00EF34DC"/>
    <w:rsid w:val="00EF44ED"/>
    <w:rsid w:val="00EF523F"/>
    <w:rsid w:val="00EF6906"/>
    <w:rsid w:val="00EF6F74"/>
    <w:rsid w:val="00EF7D82"/>
    <w:rsid w:val="00F0004A"/>
    <w:rsid w:val="00F01B23"/>
    <w:rsid w:val="00F01DF7"/>
    <w:rsid w:val="00F02068"/>
    <w:rsid w:val="00F023E8"/>
    <w:rsid w:val="00F03566"/>
    <w:rsid w:val="00F03905"/>
    <w:rsid w:val="00F03997"/>
    <w:rsid w:val="00F05532"/>
    <w:rsid w:val="00F05C36"/>
    <w:rsid w:val="00F06DCF"/>
    <w:rsid w:val="00F06E0E"/>
    <w:rsid w:val="00F1151E"/>
    <w:rsid w:val="00F1156A"/>
    <w:rsid w:val="00F12796"/>
    <w:rsid w:val="00F13691"/>
    <w:rsid w:val="00F145B4"/>
    <w:rsid w:val="00F15287"/>
    <w:rsid w:val="00F162CB"/>
    <w:rsid w:val="00F17B47"/>
    <w:rsid w:val="00F20497"/>
    <w:rsid w:val="00F220F3"/>
    <w:rsid w:val="00F22C0D"/>
    <w:rsid w:val="00F239DF"/>
    <w:rsid w:val="00F23B49"/>
    <w:rsid w:val="00F24028"/>
    <w:rsid w:val="00F26184"/>
    <w:rsid w:val="00F2656B"/>
    <w:rsid w:val="00F265D8"/>
    <w:rsid w:val="00F3023B"/>
    <w:rsid w:val="00F3196A"/>
    <w:rsid w:val="00F32AC3"/>
    <w:rsid w:val="00F34749"/>
    <w:rsid w:val="00F35A66"/>
    <w:rsid w:val="00F35D23"/>
    <w:rsid w:val="00F36005"/>
    <w:rsid w:val="00F36275"/>
    <w:rsid w:val="00F3670C"/>
    <w:rsid w:val="00F37327"/>
    <w:rsid w:val="00F37C6C"/>
    <w:rsid w:val="00F37D7C"/>
    <w:rsid w:val="00F37EE9"/>
    <w:rsid w:val="00F400E5"/>
    <w:rsid w:val="00F41703"/>
    <w:rsid w:val="00F41B44"/>
    <w:rsid w:val="00F4405F"/>
    <w:rsid w:val="00F4469D"/>
    <w:rsid w:val="00F44B29"/>
    <w:rsid w:val="00F44F4D"/>
    <w:rsid w:val="00F459B1"/>
    <w:rsid w:val="00F50233"/>
    <w:rsid w:val="00F502A1"/>
    <w:rsid w:val="00F517C5"/>
    <w:rsid w:val="00F528B9"/>
    <w:rsid w:val="00F5296E"/>
    <w:rsid w:val="00F52F21"/>
    <w:rsid w:val="00F5457D"/>
    <w:rsid w:val="00F552D0"/>
    <w:rsid w:val="00F5715F"/>
    <w:rsid w:val="00F5717D"/>
    <w:rsid w:val="00F61B18"/>
    <w:rsid w:val="00F61FC5"/>
    <w:rsid w:val="00F62D8B"/>
    <w:rsid w:val="00F63C45"/>
    <w:rsid w:val="00F65679"/>
    <w:rsid w:val="00F70106"/>
    <w:rsid w:val="00F70FE6"/>
    <w:rsid w:val="00F72873"/>
    <w:rsid w:val="00F73F08"/>
    <w:rsid w:val="00F74B30"/>
    <w:rsid w:val="00F75170"/>
    <w:rsid w:val="00F755FC"/>
    <w:rsid w:val="00F75933"/>
    <w:rsid w:val="00F76247"/>
    <w:rsid w:val="00F76E4A"/>
    <w:rsid w:val="00F77650"/>
    <w:rsid w:val="00F77898"/>
    <w:rsid w:val="00F77C3C"/>
    <w:rsid w:val="00F815BB"/>
    <w:rsid w:val="00F817E1"/>
    <w:rsid w:val="00F82476"/>
    <w:rsid w:val="00F82F0C"/>
    <w:rsid w:val="00F84FBB"/>
    <w:rsid w:val="00F85A90"/>
    <w:rsid w:val="00F86243"/>
    <w:rsid w:val="00F86470"/>
    <w:rsid w:val="00F86D9B"/>
    <w:rsid w:val="00F874F1"/>
    <w:rsid w:val="00F92CBF"/>
    <w:rsid w:val="00F93D0C"/>
    <w:rsid w:val="00F9557A"/>
    <w:rsid w:val="00F955E2"/>
    <w:rsid w:val="00F95AC7"/>
    <w:rsid w:val="00F96949"/>
    <w:rsid w:val="00F97FC3"/>
    <w:rsid w:val="00FA0A7F"/>
    <w:rsid w:val="00FA1DF6"/>
    <w:rsid w:val="00FA2768"/>
    <w:rsid w:val="00FA2921"/>
    <w:rsid w:val="00FA43D8"/>
    <w:rsid w:val="00FA5F81"/>
    <w:rsid w:val="00FA6BF7"/>
    <w:rsid w:val="00FA6E63"/>
    <w:rsid w:val="00FB0570"/>
    <w:rsid w:val="00FB0DA3"/>
    <w:rsid w:val="00FB1370"/>
    <w:rsid w:val="00FB25B8"/>
    <w:rsid w:val="00FB2959"/>
    <w:rsid w:val="00FB2A27"/>
    <w:rsid w:val="00FB3B02"/>
    <w:rsid w:val="00FB3BF1"/>
    <w:rsid w:val="00FB4117"/>
    <w:rsid w:val="00FB4422"/>
    <w:rsid w:val="00FB481E"/>
    <w:rsid w:val="00FB4E89"/>
    <w:rsid w:val="00FB54B7"/>
    <w:rsid w:val="00FC0D66"/>
    <w:rsid w:val="00FC1916"/>
    <w:rsid w:val="00FC25DA"/>
    <w:rsid w:val="00FC2881"/>
    <w:rsid w:val="00FC3324"/>
    <w:rsid w:val="00FC52FA"/>
    <w:rsid w:val="00FC5688"/>
    <w:rsid w:val="00FC6863"/>
    <w:rsid w:val="00FC6E11"/>
    <w:rsid w:val="00FC7D00"/>
    <w:rsid w:val="00FD2770"/>
    <w:rsid w:val="00FD3023"/>
    <w:rsid w:val="00FD4248"/>
    <w:rsid w:val="00FD54CB"/>
    <w:rsid w:val="00FD61CC"/>
    <w:rsid w:val="00FD70D1"/>
    <w:rsid w:val="00FD7188"/>
    <w:rsid w:val="00FD7229"/>
    <w:rsid w:val="00FD7EB8"/>
    <w:rsid w:val="00FE14FD"/>
    <w:rsid w:val="00FE1693"/>
    <w:rsid w:val="00FE1CB5"/>
    <w:rsid w:val="00FE2641"/>
    <w:rsid w:val="00FE341C"/>
    <w:rsid w:val="00FE4B2C"/>
    <w:rsid w:val="00FE64F6"/>
    <w:rsid w:val="00FE67DD"/>
    <w:rsid w:val="00FE6E62"/>
    <w:rsid w:val="00FE76D6"/>
    <w:rsid w:val="00FF006B"/>
    <w:rsid w:val="00FF007B"/>
    <w:rsid w:val="00FF14F0"/>
    <w:rsid w:val="00FF1857"/>
    <w:rsid w:val="00FF2381"/>
    <w:rsid w:val="00FF3099"/>
    <w:rsid w:val="00FF43F6"/>
    <w:rsid w:val="00FF506B"/>
    <w:rsid w:val="00FF61B3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,"/>
  <w:listSeparator w:val=";"/>
  <w14:docId w14:val="2C47F2E3"/>
  <w15:docId w15:val="{9D213484-8063-4BDF-9F1D-4C1221C3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568A1"/>
  </w:style>
  <w:style w:type="paragraph" w:styleId="Heading1">
    <w:name w:val="heading 1"/>
    <w:basedOn w:val="Normal"/>
    <w:next w:val="Normal"/>
    <w:qFormat/>
    <w:rsid w:val="00B662B9"/>
    <w:pPr>
      <w:keepNext/>
      <w:numPr>
        <w:numId w:val="4"/>
      </w:numPr>
      <w:shd w:val="clear" w:color="auto" w:fill="A6A6A6"/>
      <w:spacing w:before="120" w:after="120"/>
      <w:ind w:left="0" w:firstLine="0"/>
      <w:jc w:val="both"/>
      <w:outlineLvl w:val="0"/>
    </w:pPr>
    <w:rPr>
      <w:rFonts w:ascii="Palatino Linotype" w:hAnsi="Palatino Linotype"/>
      <w:b/>
      <w:sz w:val="28"/>
      <w:szCs w:val="28"/>
      <w:lang w:val="sv-SE"/>
    </w:rPr>
  </w:style>
  <w:style w:type="paragraph" w:styleId="Heading2">
    <w:name w:val="heading 2"/>
    <w:basedOn w:val="Normal"/>
    <w:next w:val="Normal"/>
    <w:qFormat/>
    <w:rsid w:val="00D71324"/>
    <w:pPr>
      <w:keepNext/>
      <w:numPr>
        <w:ilvl w:val="1"/>
        <w:numId w:val="3"/>
      </w:numPr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986BDE"/>
    <w:pPr>
      <w:keepNext/>
      <w:numPr>
        <w:ilvl w:val="2"/>
        <w:numId w:val="3"/>
      </w:numPr>
      <w:tabs>
        <w:tab w:val="left" w:pos="7200"/>
      </w:tabs>
      <w:spacing w:line="360" w:lineRule="auto"/>
      <w:jc w:val="both"/>
      <w:outlineLvl w:val="2"/>
    </w:pPr>
    <w:rPr>
      <w:b/>
      <w:sz w:val="24"/>
      <w:szCs w:val="24"/>
    </w:rPr>
  </w:style>
  <w:style w:type="paragraph" w:styleId="Heading4">
    <w:name w:val="heading 4"/>
    <w:aliases w:val="Heading 4 Char"/>
    <w:basedOn w:val="Normal"/>
    <w:next w:val="Normal"/>
    <w:link w:val="Heading4Char1"/>
    <w:qFormat/>
    <w:rsid w:val="00827A8B"/>
    <w:pPr>
      <w:keepNext/>
      <w:numPr>
        <w:ilvl w:val="3"/>
        <w:numId w:val="3"/>
      </w:numPr>
      <w:pBdr>
        <w:bottom w:val="single" w:sz="12" w:space="1" w:color="auto"/>
      </w:pBdr>
      <w:jc w:val="both"/>
      <w:outlineLvl w:val="3"/>
    </w:pPr>
    <w:rPr>
      <w:rFonts w:ascii="Arial Narrow" w:hAnsi="Arial Narrow"/>
      <w:b/>
      <w:sz w:val="40"/>
    </w:rPr>
  </w:style>
  <w:style w:type="paragraph" w:styleId="Heading5">
    <w:name w:val="heading 5"/>
    <w:basedOn w:val="StyleHeading4Left0Firstline025BottomNoborder"/>
    <w:next w:val="Normal"/>
    <w:qFormat/>
    <w:rsid w:val="00827A8B"/>
    <w:pPr>
      <w:numPr>
        <w:ilvl w:val="4"/>
        <w:numId w:val="3"/>
      </w:numPr>
      <w:outlineLvl w:val="4"/>
    </w:pPr>
    <w:rPr>
      <w:b w:val="0"/>
    </w:rPr>
  </w:style>
  <w:style w:type="paragraph" w:styleId="Heading6">
    <w:name w:val="heading 6"/>
    <w:basedOn w:val="Normal"/>
    <w:next w:val="Normal"/>
    <w:qFormat/>
    <w:rsid w:val="00827A8B"/>
    <w:pPr>
      <w:keepNext/>
      <w:numPr>
        <w:ilvl w:val="5"/>
        <w:numId w:val="3"/>
      </w:numPr>
      <w:jc w:val="center"/>
      <w:outlineLvl w:val="5"/>
    </w:pPr>
    <w:rPr>
      <w:b/>
      <w:sz w:val="48"/>
    </w:rPr>
  </w:style>
  <w:style w:type="paragraph" w:styleId="Heading7">
    <w:name w:val="heading 7"/>
    <w:basedOn w:val="Normal"/>
    <w:next w:val="Normal"/>
    <w:qFormat/>
    <w:rsid w:val="00827A8B"/>
    <w:pPr>
      <w:keepNext/>
      <w:numPr>
        <w:ilvl w:val="6"/>
        <w:numId w:val="3"/>
      </w:numPr>
      <w:spacing w:line="360" w:lineRule="auto"/>
      <w:jc w:val="both"/>
      <w:outlineLvl w:val="6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rsid w:val="00827A8B"/>
    <w:pPr>
      <w:keepNext/>
      <w:numPr>
        <w:ilvl w:val="7"/>
        <w:numId w:val="3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827A8B"/>
    <w:pPr>
      <w:keepNext/>
      <w:numPr>
        <w:ilvl w:val="8"/>
        <w:numId w:val="3"/>
      </w:numPr>
      <w:spacing w:line="360" w:lineRule="auto"/>
      <w:jc w:val="both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1">
    <w:name w:val="Heading 4 Char1"/>
    <w:aliases w:val="Heading 4 Char Char"/>
    <w:link w:val="Heading4"/>
    <w:rsid w:val="00827A8B"/>
    <w:rPr>
      <w:rFonts w:ascii="Arial Narrow" w:hAnsi="Arial Narrow"/>
      <w:b/>
      <w:sz w:val="40"/>
      <w:lang w:val="en-US" w:eastAsia="en-US" w:bidi="ar-SA"/>
    </w:rPr>
  </w:style>
  <w:style w:type="paragraph" w:customStyle="1" w:styleId="StyleHeading4Left0Firstline025BottomNoborder">
    <w:name w:val="Style Heading 4 + Left:  0&quot; First line:  0.25&quot; Bottom: (No border)"/>
    <w:basedOn w:val="Normal"/>
    <w:rsid w:val="006A6DB5"/>
    <w:pPr>
      <w:keepNext/>
      <w:numPr>
        <w:ilvl w:val="3"/>
        <w:numId w:val="1"/>
      </w:numPr>
      <w:spacing w:before="120" w:after="120"/>
      <w:jc w:val="both"/>
      <w:outlineLvl w:val="3"/>
    </w:pPr>
    <w:rPr>
      <w:b/>
      <w:bCs/>
      <w:sz w:val="24"/>
      <w:szCs w:val="24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aliases w:val="Body Text 2 Char Char,Body Text 21,Body Text 2 Char Char Char,Body Text 2 Char Char Char Char Char Char Char Char Char Char Char Char Char Char Char Char Char Char Char Char"/>
    <w:basedOn w:val="Normal"/>
    <w:link w:val="BodyText2Char"/>
    <w:pPr>
      <w:spacing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aliases w:val="Body Text 2 Char Char Char1,Body Text 21 Char,Body Text 2 Char Char Char Char,Body Text 2 Char Char Char Char Char Char Char Char Char Char Char Char Char Char Char Char Char Char Char Char Char"/>
    <w:link w:val="BodyText2"/>
    <w:rsid w:val="00265BD2"/>
    <w:rPr>
      <w:rFonts w:ascii="Arial" w:hAnsi="Arial"/>
      <w:lang w:val="en-US" w:eastAsia="en-US" w:bidi="ar-SA"/>
    </w:rPr>
  </w:style>
  <w:style w:type="paragraph" w:styleId="BodyText3">
    <w:name w:val="Body Text 3"/>
    <w:basedOn w:val="Normal"/>
    <w:pPr>
      <w:spacing w:line="360" w:lineRule="auto"/>
      <w:ind w:right="47"/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spacing w:line="480" w:lineRule="auto"/>
      <w:ind w:firstLine="540"/>
    </w:pPr>
    <w:rPr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Indent2">
    <w:name w:val="Body Text Indent 2"/>
    <w:basedOn w:val="Normal"/>
    <w:pPr>
      <w:spacing w:line="480" w:lineRule="auto"/>
      <w:ind w:firstLine="540"/>
    </w:pPr>
    <w:rPr>
      <w:sz w:val="24"/>
    </w:rPr>
  </w:style>
  <w:style w:type="paragraph" w:styleId="BodyTextIndent3">
    <w:name w:val="Body Text Indent 3"/>
    <w:basedOn w:val="Normal"/>
    <w:pPr>
      <w:spacing w:line="480" w:lineRule="auto"/>
      <w:ind w:firstLine="540"/>
      <w:jc w:val="both"/>
    </w:pPr>
    <w:rPr>
      <w:sz w:val="24"/>
    </w:rPr>
  </w:style>
  <w:style w:type="paragraph" w:styleId="Caption">
    <w:name w:val="caption"/>
    <w:basedOn w:val="Normal"/>
    <w:next w:val="Normal"/>
    <w:qFormat/>
    <w:pPr>
      <w:tabs>
        <w:tab w:val="right" w:pos="9180"/>
      </w:tabs>
      <w:spacing w:line="360" w:lineRule="auto"/>
      <w:jc w:val="both"/>
    </w:pPr>
    <w:rPr>
      <w:rFonts w:ascii="Arial" w:hAnsi="Arial" w:cs="Arial"/>
      <w:i/>
      <w:sz w:val="24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StyleHeading2Left">
    <w:name w:val="Style Heading 2 + Left"/>
    <w:basedOn w:val="Heading2"/>
    <w:rsid w:val="006C3321"/>
    <w:pPr>
      <w:spacing w:before="120" w:after="120"/>
      <w:jc w:val="left"/>
    </w:pPr>
    <w:rPr>
      <w:bCs/>
      <w:szCs w:val="20"/>
    </w:rPr>
  </w:style>
  <w:style w:type="character" w:styleId="Emphasis">
    <w:name w:val="Emphasis"/>
    <w:qFormat/>
    <w:rsid w:val="00AA4F3E"/>
    <w:rPr>
      <w:i/>
      <w:iCs/>
    </w:rPr>
  </w:style>
  <w:style w:type="character" w:styleId="HTMLCode">
    <w:name w:val="HTML Code"/>
    <w:rsid w:val="00AA4F3E"/>
    <w:rPr>
      <w:rFonts w:ascii="Courier New" w:eastAsia="Times New Roman" w:hAnsi="Courier New" w:cs="Courier New"/>
      <w:color w:val="444422"/>
      <w:sz w:val="20"/>
      <w:szCs w:val="20"/>
    </w:rPr>
  </w:style>
  <w:style w:type="paragraph" w:customStyle="1" w:styleId="StyleBodyText2TimesNewRoman12ptBoldItalicCharCharCharCharCharCharCharCharCharCharCharCharCharCharCharChar">
    <w:name w:val="Style Body Text 2 + Times New Roman 12 pt Bold Italic Char Char Char Char Char Char Char Char Char Char Char Char Char Char Char Char"/>
    <w:basedOn w:val="BodyText2"/>
    <w:link w:val="StyleBodyText2TimesNewRoman12ptBoldItalicCharCharCharCharCharCharCharCharCharCharCharCharCharCharCharCharChar"/>
    <w:rsid w:val="00265BD2"/>
    <w:pPr>
      <w:numPr>
        <w:numId w:val="2"/>
      </w:numPr>
      <w:spacing w:before="120" w:after="120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ItalicCharCharCharCharCharCharCharCharCharCharCharCharCharCharCharCharChar">
    <w:name w:val="Style Body Text 2 + Times New Roman 12 pt Bold Italic Char Char Char Char Char Char Char Char Char Char Char Char Char Char Char Char Char"/>
    <w:link w:val="StyleBodyText2TimesNewRoman12ptBoldItalicCharCharCharCharCharCharCharCharCharCharCharCharCharCharCharChar"/>
    <w:rsid w:val="00265BD2"/>
    <w:rPr>
      <w:rFonts w:ascii="Arial" w:hAnsi="Arial"/>
      <w:b/>
      <w:bCs/>
      <w:i/>
      <w:iCs/>
      <w:sz w:val="24"/>
      <w:lang w:val="en-US" w:eastAsia="en-US" w:bidi="ar-SA"/>
    </w:rPr>
  </w:style>
  <w:style w:type="paragraph" w:customStyle="1" w:styleId="StyleBodyText2TimesNewRoman12ptBoldCharChar">
    <w:name w:val="Style Body Text 2 + Times New Roman 12 pt Bold Char Char"/>
    <w:basedOn w:val="BodyText2"/>
    <w:link w:val="StyleBodyText2TimesNewRoman12ptBoldCharCharChar"/>
    <w:rsid w:val="00C56F17"/>
    <w:pPr>
      <w:spacing w:before="120" w:after="120"/>
    </w:pPr>
    <w:rPr>
      <w:b/>
      <w:bCs/>
      <w:sz w:val="24"/>
    </w:rPr>
  </w:style>
  <w:style w:type="character" w:customStyle="1" w:styleId="StyleBodyText2TimesNewRoman12ptBoldCharCharChar">
    <w:name w:val="Style Body Text 2 + Times New Roman 12 pt Bold Char Char Char"/>
    <w:link w:val="StyleBodyText2TimesNewRoman12ptBoldCharChar"/>
    <w:rsid w:val="00C56F17"/>
    <w:rPr>
      <w:rFonts w:ascii="Arial" w:hAnsi="Arial"/>
      <w:b/>
      <w:bCs/>
      <w:sz w:val="24"/>
      <w:lang w:val="en-US" w:eastAsia="en-US" w:bidi="ar-SA"/>
    </w:rPr>
  </w:style>
  <w:style w:type="paragraph" w:customStyle="1" w:styleId="StyleBodyText2Linespacingsingle">
    <w:name w:val="Style Body Text 2 + Line spacing:  single"/>
    <w:basedOn w:val="BodyText2"/>
    <w:rsid w:val="00265BD2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C5521F"/>
    <w:pPr>
      <w:ind w:left="400" w:hanging="400"/>
    </w:pPr>
    <w:rPr>
      <w:smallCaps/>
    </w:rPr>
  </w:style>
  <w:style w:type="table" w:styleId="TableGrid">
    <w:name w:val="Table Grid"/>
    <w:basedOn w:val="TableNormal"/>
    <w:rsid w:val="009E1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4">
    <w:name w:val="Sub 4"/>
    <w:basedOn w:val="Normal"/>
    <w:rsid w:val="009E1C8D"/>
    <w:pPr>
      <w:tabs>
        <w:tab w:val="num" w:pos="576"/>
      </w:tabs>
      <w:ind w:left="648" w:hanging="648"/>
    </w:pPr>
  </w:style>
  <w:style w:type="paragraph" w:customStyle="1" w:styleId="StyleBodyText2TimesNewRoman12ptBoldItalicCharCharCharCharCharCharCharCharCharCharCharCharCharCharChar">
    <w:name w:val="Style Body Text 2 + Times New Roman 12 pt Bold Italic Char Char Char Char Char Char Char Char Char Char Char Char Char Char Char"/>
    <w:basedOn w:val="BodyText2"/>
    <w:rsid w:val="009E1C8D"/>
    <w:pPr>
      <w:tabs>
        <w:tab w:val="num" w:pos="576"/>
      </w:tabs>
      <w:spacing w:before="120" w:after="120"/>
      <w:ind w:left="648" w:hanging="648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CharCharCharChar">
    <w:name w:val="Style Body Text 2 + Times New Roman 12 pt Bold Char Char Char Char"/>
    <w:rsid w:val="00C03D58"/>
    <w:rPr>
      <w:rFonts w:ascii="Arial" w:hAnsi="Arial"/>
      <w:b/>
      <w:bCs/>
      <w:sz w:val="24"/>
      <w:lang w:val="en-US" w:eastAsia="en-US" w:bidi="ar-SA"/>
    </w:rPr>
  </w:style>
  <w:style w:type="character" w:customStyle="1" w:styleId="CaptionGambarCharCharChar">
    <w:name w:val="Caption Gambar Char Char Char"/>
    <w:link w:val="CaptionGambarCharChar"/>
    <w:rsid w:val="00C03D58"/>
    <w:rPr>
      <w:rFonts w:ascii="Book Antiqua" w:hAnsi="Book Antiqua"/>
      <w:spacing w:val="-6"/>
      <w:sz w:val="22"/>
      <w:szCs w:val="22"/>
      <w:lang w:val="en-US" w:eastAsia="en-US" w:bidi="ar-SA"/>
    </w:rPr>
  </w:style>
  <w:style w:type="paragraph" w:customStyle="1" w:styleId="CaptionGambarCharChar">
    <w:name w:val="Caption Gambar Char Char"/>
    <w:basedOn w:val="Normal"/>
    <w:link w:val="CaptionGambarCharCharChar"/>
    <w:rsid w:val="00C03D58"/>
    <w:pPr>
      <w:tabs>
        <w:tab w:val="left" w:pos="1260"/>
      </w:tabs>
      <w:spacing w:before="60" w:after="120"/>
      <w:jc w:val="both"/>
    </w:pPr>
    <w:rPr>
      <w:rFonts w:ascii="Book Antiqua" w:hAnsi="Book Antiqua"/>
      <w:spacing w:val="-6"/>
      <w:sz w:val="22"/>
      <w:szCs w:val="22"/>
    </w:rPr>
  </w:style>
  <w:style w:type="paragraph" w:customStyle="1" w:styleId="StyleBodyText2TimesNewRoman12ptBold">
    <w:name w:val="Style Body Text 2 + Times New Roman 12 pt Bold"/>
    <w:basedOn w:val="BodyText2"/>
    <w:link w:val="StyleBodyText2TimesNewRoman12ptBoldChar"/>
    <w:rsid w:val="00C03D58"/>
    <w:pPr>
      <w:spacing w:before="120" w:after="120"/>
    </w:pPr>
    <w:rPr>
      <w:b/>
      <w:bCs/>
      <w:sz w:val="24"/>
    </w:rPr>
  </w:style>
  <w:style w:type="character" w:customStyle="1" w:styleId="StyleBodyText2TimesNewRoman12ptBoldChar">
    <w:name w:val="Style Body Text 2 + Times New Roman 12 pt Bold Char"/>
    <w:link w:val="StyleBodyText2TimesNewRoman12ptBold"/>
    <w:rsid w:val="00C03D58"/>
    <w:rPr>
      <w:rFonts w:ascii="Arial" w:hAnsi="Arial"/>
      <w:b/>
      <w:bCs/>
      <w:sz w:val="24"/>
      <w:lang w:val="en-US" w:eastAsia="en-US" w:bidi="ar-SA"/>
    </w:rPr>
  </w:style>
  <w:style w:type="paragraph" w:customStyle="1" w:styleId="xl33">
    <w:name w:val="xl33"/>
    <w:basedOn w:val="Normal"/>
    <w:rsid w:val="003D6AB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character" w:styleId="CommentReference">
    <w:name w:val="annotation reference"/>
    <w:rsid w:val="009577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7777"/>
  </w:style>
  <w:style w:type="character" w:customStyle="1" w:styleId="CommentTextChar">
    <w:name w:val="Comment Text Char"/>
    <w:link w:val="CommentText"/>
    <w:rsid w:val="0095777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57777"/>
    <w:rPr>
      <w:b/>
      <w:bCs/>
    </w:rPr>
  </w:style>
  <w:style w:type="character" w:customStyle="1" w:styleId="CommentSubjectChar">
    <w:name w:val="Comment Subject Char"/>
    <w:link w:val="CommentSubject"/>
    <w:rsid w:val="00957777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95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7777"/>
    <w:rPr>
      <w:rFonts w:ascii="Tahoma" w:hAnsi="Tahoma" w:cs="Tahoma"/>
      <w:sz w:val="16"/>
      <w:szCs w:val="16"/>
      <w:lang w:val="en-US" w:eastAsia="en-US"/>
    </w:rPr>
  </w:style>
  <w:style w:type="table" w:styleId="TableColumns4">
    <w:name w:val="Table Columns 4"/>
    <w:basedOn w:val="TableNormal"/>
    <w:rsid w:val="003E64C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Grid8">
    <w:name w:val="Table Grid 8"/>
    <w:basedOn w:val="TableNormal"/>
    <w:rsid w:val="003E64C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4040C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0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0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4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6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31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11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42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8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2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84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48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28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97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13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07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32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9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engertianku.net/2014/09/mengetahui-pengertian-website-dan-jenisnya.html" TargetMode="External"/><Relationship Id="rId18" Type="http://schemas.openxmlformats.org/officeDocument/2006/relationships/hyperlink" Target="http://www.w3schools.com/php/default.asp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sman1-prob.sch.i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w3schools.com/css/default.asp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html/default.asp" TargetMode="External"/><Relationship Id="rId20" Type="http://schemas.openxmlformats.org/officeDocument/2006/relationships/hyperlink" Target="https://www.codecademy.com/learn/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informationskami.blogspot.co.id/2009/10/contoh-judul-beserta-rumusan-dan.html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s://www.codecademy.com/learn/learn-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storyland21.blogspot.co.id/2013/01/pengertian-website-interaktif.html" TargetMode="External"/><Relationship Id="rId22" Type="http://schemas.openxmlformats.org/officeDocument/2006/relationships/hyperlink" Target="http://sman1-tawangsari.sch.id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F%20STTTelkom\Sosialisasi\TA\Template_Proposal_TA_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1A8E-28B4-4DC6-A08B-8D2E910D0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Template_Proposal_TA_IF.dot</Template>
  <TotalTime>613</TotalTime>
  <Pages>12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Memulai Edutainment</vt:lpstr>
    </vt:vector>
  </TitlesOfParts>
  <Company>Microsoft Co</Company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Memulai Edutainment</dc:title>
  <dc:creator>DBA1</dc:creator>
  <cp:lastModifiedBy>Faisal Amir</cp:lastModifiedBy>
  <cp:revision>22</cp:revision>
  <cp:lastPrinted>2002-10-30T00:48:00Z</cp:lastPrinted>
  <dcterms:created xsi:type="dcterms:W3CDTF">2017-01-30T13:43:00Z</dcterms:created>
  <dcterms:modified xsi:type="dcterms:W3CDTF">2017-03-05T20:30:00Z</dcterms:modified>
</cp:coreProperties>
</file>